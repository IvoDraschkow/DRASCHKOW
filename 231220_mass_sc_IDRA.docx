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05676" w14:textId="66903BBE" w:rsidR="001B341B" w:rsidRPr="00427BBB" w:rsidRDefault="00FB5D04" w:rsidP="00D43152">
      <w:pPr>
        <w:pStyle w:val="IOPTitle"/>
        <w:rPr>
          <w:sz w:val="36"/>
          <w:szCs w:val="36"/>
        </w:rPr>
      </w:pPr>
      <w:bookmarkStart w:id="0" w:name="_GoBack"/>
      <w:r w:rsidRPr="00427BBB">
        <w:rPr>
          <w:rStyle w:val="IOPTitleChar"/>
          <w:b/>
          <w:sz w:val="36"/>
          <w:szCs w:val="36"/>
        </w:rPr>
        <w:t>Mass</w:t>
      </w:r>
      <w:r w:rsidR="00732975" w:rsidRPr="00427BBB">
        <w:rPr>
          <w:rStyle w:val="IOPTitleChar"/>
          <w:b/>
          <w:sz w:val="36"/>
          <w:szCs w:val="36"/>
        </w:rPr>
        <w:t xml:space="preserve"> </w:t>
      </w:r>
      <w:r w:rsidR="00FF4635" w:rsidRPr="00427BBB">
        <w:rPr>
          <w:rStyle w:val="IOPTitleChar"/>
          <w:b/>
          <w:sz w:val="36"/>
          <w:szCs w:val="36"/>
        </w:rPr>
        <w:t>B</w:t>
      </w:r>
      <w:r w:rsidR="00732975" w:rsidRPr="00427BBB">
        <w:rPr>
          <w:rStyle w:val="IOPTitleChar"/>
          <w:b/>
          <w:sz w:val="36"/>
          <w:szCs w:val="36"/>
        </w:rPr>
        <w:t>ased on</w:t>
      </w:r>
      <w:r w:rsidR="009E0D96" w:rsidRPr="00427BBB">
        <w:rPr>
          <w:rStyle w:val="IOPTitleChar"/>
          <w:b/>
          <w:sz w:val="36"/>
          <w:szCs w:val="36"/>
        </w:rPr>
        <w:t xml:space="preserve"> </w:t>
      </w:r>
      <w:r w:rsidR="00EB5AFC">
        <w:rPr>
          <w:rStyle w:val="IOPTitleChar"/>
          <w:b/>
          <w:sz w:val="36"/>
          <w:szCs w:val="36"/>
        </w:rPr>
        <w:t xml:space="preserve">its </w:t>
      </w:r>
      <w:r w:rsidR="005907D6" w:rsidRPr="00427BBB">
        <w:rPr>
          <w:rStyle w:val="IOPTitleChar"/>
          <w:b/>
          <w:sz w:val="36"/>
          <w:szCs w:val="36"/>
        </w:rPr>
        <w:t>S</w:t>
      </w:r>
      <w:r w:rsidR="00ED571D" w:rsidRPr="00427BBB">
        <w:rPr>
          <w:rStyle w:val="IOPTitleChar"/>
          <w:b/>
          <w:sz w:val="36"/>
          <w:szCs w:val="36"/>
        </w:rPr>
        <w:t>p</w:t>
      </w:r>
      <w:r w:rsidR="00705243">
        <w:rPr>
          <w:rStyle w:val="IOPTitleChar"/>
          <w:b/>
          <w:sz w:val="36"/>
          <w:szCs w:val="36"/>
        </w:rPr>
        <w:t>atiotemporal</w:t>
      </w:r>
      <w:r w:rsidR="00ED571D" w:rsidRPr="00427BBB">
        <w:rPr>
          <w:rStyle w:val="IOPTitleChar"/>
          <w:b/>
          <w:sz w:val="36"/>
          <w:szCs w:val="36"/>
        </w:rPr>
        <w:t xml:space="preserve"> </w:t>
      </w:r>
      <w:r w:rsidR="005907D6" w:rsidRPr="00427BBB">
        <w:rPr>
          <w:rStyle w:val="IOPTitleChar"/>
          <w:b/>
          <w:sz w:val="36"/>
          <w:szCs w:val="36"/>
        </w:rPr>
        <w:t>C</w:t>
      </w:r>
      <w:r w:rsidR="00ED571D" w:rsidRPr="00427BBB">
        <w:rPr>
          <w:rStyle w:val="IOPTitleChar"/>
          <w:b/>
          <w:sz w:val="36"/>
          <w:szCs w:val="36"/>
        </w:rPr>
        <w:t>urvature</w:t>
      </w:r>
    </w:p>
    <w:bookmarkEnd w:id="0"/>
    <w:p w14:paraId="7A31A416" w14:textId="77777777" w:rsidR="00D43152" w:rsidRDefault="00D91330" w:rsidP="00D43152">
      <w:pPr>
        <w:pStyle w:val="IOPAuthor"/>
        <w:rPr>
          <w:vertAlign w:val="superscript"/>
        </w:rPr>
      </w:pPr>
      <w:r>
        <w:t>Ivo Draschkow</w:t>
      </w:r>
      <w:r>
        <w:rPr>
          <w:vertAlign w:val="superscript"/>
        </w:rPr>
        <w:t>1</w:t>
      </w:r>
    </w:p>
    <w:p w14:paraId="5D70E98A" w14:textId="77777777" w:rsidR="00D43152" w:rsidRDefault="00D91330" w:rsidP="00D43152">
      <w:pPr>
        <w:pStyle w:val="IOPAff"/>
      </w:pPr>
      <w:r>
        <w:rPr>
          <w:vertAlign w:val="superscript"/>
        </w:rPr>
        <w:t xml:space="preserve">1 </w:t>
      </w:r>
      <w:r w:rsidR="00CE53FB">
        <w:t>Independent researcher</w:t>
      </w:r>
    </w:p>
    <w:p w14:paraId="4FBC47CC" w14:textId="77777777" w:rsidR="00D74B07" w:rsidRPr="00135F3F" w:rsidRDefault="00D74B07" w:rsidP="00D43152">
      <w:pPr>
        <w:pStyle w:val="IOPAff"/>
        <w:rPr>
          <w:sz w:val="14"/>
          <w:szCs w:val="14"/>
        </w:rPr>
      </w:pPr>
    </w:p>
    <w:p w14:paraId="051B2FD6" w14:textId="6EFC6153" w:rsidR="00D43152" w:rsidRPr="00D43152" w:rsidRDefault="00D91330" w:rsidP="00D43152">
      <w:pPr>
        <w:pStyle w:val="IOPAff"/>
      </w:pPr>
      <w:r>
        <w:t xml:space="preserve">E-mail: </w:t>
      </w:r>
      <w:r w:rsidR="009F04CE">
        <w:t>cosmology</w:t>
      </w:r>
      <w:r w:rsidR="00CE53FB">
        <w:t>@draschkow.de</w:t>
      </w:r>
    </w:p>
    <w:p w14:paraId="7F06C63B" w14:textId="0DBB9C53" w:rsidR="00D43152" w:rsidRPr="00135F3F" w:rsidRDefault="00D43152" w:rsidP="00D43152">
      <w:pPr>
        <w:pStyle w:val="IOPAff"/>
        <w:rPr>
          <w:sz w:val="12"/>
          <w:szCs w:val="12"/>
        </w:rPr>
      </w:pPr>
    </w:p>
    <w:p w14:paraId="41EFCD0E" w14:textId="77777777" w:rsidR="00D74B07" w:rsidRDefault="00D91330" w:rsidP="00D43152">
      <w:pPr>
        <w:pStyle w:val="IOPAff"/>
      </w:pPr>
      <w:r>
        <w:t>Received xxxxxx</w:t>
      </w:r>
    </w:p>
    <w:p w14:paraId="279A633C" w14:textId="77777777" w:rsidR="00D74B07" w:rsidRDefault="00D91330" w:rsidP="00D43152">
      <w:pPr>
        <w:pStyle w:val="IOPAff"/>
      </w:pPr>
      <w:r>
        <w:t>Accepted for publication xxxxxx</w:t>
      </w:r>
    </w:p>
    <w:p w14:paraId="68DDC3C5" w14:textId="77777777" w:rsidR="00D74B07" w:rsidRDefault="00D91330" w:rsidP="00D43152">
      <w:pPr>
        <w:pStyle w:val="IOPAff"/>
      </w:pPr>
      <w:r>
        <w:t>Published xxxxxx</w:t>
      </w:r>
    </w:p>
    <w:p w14:paraId="1EAC47A4" w14:textId="77777777" w:rsidR="00D74B07" w:rsidRDefault="00D91330" w:rsidP="00D74B07">
      <w:pPr>
        <w:pStyle w:val="IOPH1"/>
      </w:pPr>
      <w:r>
        <w:t>Abstract</w:t>
      </w:r>
    </w:p>
    <w:p w14:paraId="524527B5" w14:textId="46605256" w:rsidR="00D74B07" w:rsidRPr="00641B2A" w:rsidRDefault="00460D2B" w:rsidP="00577683">
      <w:pPr>
        <w:pStyle w:val="IOPAbsText"/>
        <w:jc w:val="both"/>
      </w:pPr>
      <w:r>
        <w:rPr>
          <w:noProof/>
        </w:rPr>
        <w:t>Any coherent</w:t>
      </w:r>
      <w:r w:rsidR="002F5E3F" w:rsidRPr="002F5E3F">
        <w:rPr>
          <w:noProof/>
        </w:rPr>
        <w:t xml:space="preserve"> mass</w:t>
      </w:r>
      <w:r w:rsidR="00EA2D8A">
        <w:rPr>
          <w:noProof/>
        </w:rPr>
        <w:t xml:space="preserve"> formation</w:t>
      </w:r>
      <w:r w:rsidR="002F5E3F" w:rsidRPr="002F5E3F">
        <w:rPr>
          <w:noProof/>
        </w:rPr>
        <w:t xml:space="preserve">, regardless of its density, is subject to a </w:t>
      </w:r>
      <w:r w:rsidR="00D01374">
        <w:rPr>
          <w:noProof/>
        </w:rPr>
        <w:t xml:space="preserve">relativistic </w:t>
      </w:r>
      <w:r w:rsidR="005503C2">
        <w:rPr>
          <w:noProof/>
        </w:rPr>
        <w:t>curvature</w:t>
      </w:r>
      <w:r w:rsidR="002F5E3F" w:rsidRPr="002F5E3F">
        <w:rPr>
          <w:noProof/>
        </w:rPr>
        <w:t>, which, as proven here, accounts for a certain proportion of the Schwarzschild radius.</w:t>
      </w:r>
      <w:r w:rsidR="001E3FCD">
        <w:rPr>
          <w:noProof/>
        </w:rPr>
        <w:t xml:space="preserve"> </w:t>
      </w:r>
      <w:r w:rsidR="0059242A">
        <w:rPr>
          <w:noProof/>
        </w:rPr>
        <w:t xml:space="preserve">General </w:t>
      </w:r>
      <w:r w:rsidR="003562F2" w:rsidRPr="003562F2">
        <w:rPr>
          <w:noProof/>
        </w:rPr>
        <w:t xml:space="preserve">Relativity reveals a </w:t>
      </w:r>
      <w:r w:rsidR="00B970C8">
        <w:rPr>
          <w:noProof/>
        </w:rPr>
        <w:t>minimum state of this proportion</w:t>
      </w:r>
      <w:r w:rsidR="00D01374">
        <w:rPr>
          <w:noProof/>
        </w:rPr>
        <w:t xml:space="preserve"> </w:t>
      </w:r>
      <w:r w:rsidR="00A223EC">
        <w:rPr>
          <w:noProof/>
        </w:rPr>
        <w:t>for quantum-sized structures</w:t>
      </w:r>
      <w:r w:rsidR="00B970C8">
        <w:rPr>
          <w:noProof/>
        </w:rPr>
        <w:t xml:space="preserve"> and thereby unveils a fundamental spectrum.</w:t>
      </w:r>
    </w:p>
    <w:p w14:paraId="42112F62" w14:textId="0E79C4B9" w:rsidR="005223F4" w:rsidRDefault="00D91330" w:rsidP="005223F4">
      <w:pPr>
        <w:pStyle w:val="IOPKwd"/>
      </w:pPr>
      <w:r>
        <w:t xml:space="preserve">Keywords: </w:t>
      </w:r>
      <w:r w:rsidR="00F16A7E">
        <w:t xml:space="preserve">    </w:t>
      </w:r>
      <w:r w:rsidR="00FA1863">
        <w:t xml:space="preserve">Gravitational </w:t>
      </w:r>
      <w:r w:rsidR="00DF1C86">
        <w:t>Lorentz Factor</w:t>
      </w:r>
      <w:r w:rsidR="00F16A7E">
        <w:t xml:space="preserve">   </w:t>
      </w:r>
      <w:r w:rsidR="00103BB0">
        <w:t xml:space="preserve"> </w:t>
      </w:r>
      <w:r w:rsidR="00103BB0" w:rsidRPr="00103BB0">
        <w:t>—</w:t>
      </w:r>
      <w:r w:rsidR="00103BB0">
        <w:t xml:space="preserve"> </w:t>
      </w:r>
      <w:r w:rsidR="00F16A7E">
        <w:t xml:space="preserve">   </w:t>
      </w:r>
      <w:r w:rsidR="00AA6929">
        <w:t>Gravitational</w:t>
      </w:r>
      <w:r w:rsidR="00DF1C86">
        <w:t xml:space="preserve"> Radius</w:t>
      </w:r>
      <w:r w:rsidR="00F16A7E">
        <w:t xml:space="preserve">   </w:t>
      </w:r>
      <w:r w:rsidR="001138CE">
        <w:t xml:space="preserve"> </w:t>
      </w:r>
      <w:r w:rsidR="001138CE" w:rsidRPr="00103BB0">
        <w:t>—</w:t>
      </w:r>
      <w:r w:rsidR="001138CE">
        <w:t xml:space="preserve"> </w:t>
      </w:r>
      <w:r w:rsidR="00F16A7E">
        <w:t xml:space="preserve">   </w:t>
      </w:r>
      <w:r w:rsidR="001138CE">
        <w:t xml:space="preserve">Quantum </w:t>
      </w:r>
      <w:r w:rsidR="00334989">
        <w:t>Mass</w:t>
      </w:r>
    </w:p>
    <w:p w14:paraId="28539A45" w14:textId="77777777" w:rsidR="005223F4" w:rsidRPr="00135F3F" w:rsidRDefault="005223F4" w:rsidP="005223F4">
      <w:pPr>
        <w:pStyle w:val="IOPKwd"/>
        <w:rPr>
          <w:sz w:val="2"/>
          <w:szCs w:val="2"/>
        </w:rPr>
      </w:pPr>
    </w:p>
    <w:p w14:paraId="2A52107A" w14:textId="77777777" w:rsidR="004D2E4E" w:rsidRDefault="004D2E4E" w:rsidP="005223F4">
      <w:pPr>
        <w:pStyle w:val="IOPAbsText"/>
        <w:sectPr w:rsidR="004D2E4E" w:rsidSect="003A5833">
          <w:headerReference w:type="default" r:id="rId8"/>
          <w:footerReference w:type="default" r:id="rId9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3EF16610" w14:textId="45A50E6F" w:rsidR="0074330C" w:rsidRDefault="00D91330" w:rsidP="0074330C">
      <w:pPr>
        <w:pStyle w:val="IOPH1"/>
        <w:numPr>
          <w:ilvl w:val="0"/>
          <w:numId w:val="5"/>
        </w:numPr>
        <w:ind w:left="284" w:hanging="284"/>
      </w:pPr>
      <w:r>
        <w:t>Introduction</w:t>
      </w:r>
    </w:p>
    <w:p w14:paraId="4EF01840" w14:textId="03502840" w:rsidR="00B2473E" w:rsidRDefault="002D151D" w:rsidP="004D1BA5">
      <w:pPr>
        <w:pStyle w:val="IOPText"/>
        <w:ind w:firstLine="284"/>
        <w:rPr>
          <w:noProof/>
        </w:rPr>
      </w:pPr>
      <w:r>
        <w:rPr>
          <w:noProof/>
        </w:rPr>
        <w:t>My results show</w:t>
      </w:r>
      <w:r w:rsidR="00C51708">
        <w:rPr>
          <w:noProof/>
        </w:rPr>
        <w:t xml:space="preserve"> </w:t>
      </w:r>
      <w:r w:rsidR="00ED7E20">
        <w:rPr>
          <w:noProof/>
        </w:rPr>
        <w:t xml:space="preserve">that </w:t>
      </w:r>
      <w:r w:rsidR="00466598">
        <w:rPr>
          <w:noProof/>
        </w:rPr>
        <w:t xml:space="preserve">the </w:t>
      </w:r>
      <w:r w:rsidR="008D0055">
        <w:rPr>
          <w:noProof/>
        </w:rPr>
        <w:t>object-</w:t>
      </w:r>
      <w:r w:rsidR="00466598">
        <w:rPr>
          <w:noProof/>
        </w:rPr>
        <w:t>specific</w:t>
      </w:r>
      <w:r w:rsidR="005B47CE" w:rsidRPr="005B47CE">
        <w:rPr>
          <w:noProof/>
        </w:rPr>
        <w:t xml:space="preserve"> amount of </w:t>
      </w:r>
      <w:r w:rsidR="003C2270">
        <w:rPr>
          <w:noProof/>
        </w:rPr>
        <w:t>gravitational</w:t>
      </w:r>
      <w:r w:rsidR="00466598">
        <w:rPr>
          <w:noProof/>
        </w:rPr>
        <w:t>ly</w:t>
      </w:r>
      <w:r w:rsidR="00DD3AB0">
        <w:rPr>
          <w:noProof/>
        </w:rPr>
        <w:t xml:space="preserve"> </w:t>
      </w:r>
      <w:r w:rsidR="00466598">
        <w:rPr>
          <w:noProof/>
        </w:rPr>
        <w:t>caused spatiotemporal curvature</w:t>
      </w:r>
      <w:r w:rsidR="00CC206F" w:rsidRPr="00CC206F">
        <w:rPr>
          <w:noProof/>
        </w:rPr>
        <w:t>, which</w:t>
      </w:r>
      <w:r w:rsidR="000902DB">
        <w:rPr>
          <w:noProof/>
        </w:rPr>
        <w:t xml:space="preserve"> I denote by </w:t>
      </w:r>
      <w:r w:rsidR="00CC206F" w:rsidRPr="00CC206F">
        <w:rPr>
          <w:noProof/>
        </w:rPr>
        <w:t xml:space="preserve">the symbol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9E2C72">
        <w:rPr>
          <w:noProof/>
        </w:rPr>
        <w:t>,</w:t>
      </w:r>
      <w:r w:rsidR="005B47CE" w:rsidRPr="005B47CE">
        <w:rPr>
          <w:noProof/>
        </w:rPr>
        <w:t xml:space="preserve"> </w:t>
      </w:r>
      <w:r w:rsidR="009668D4" w:rsidRPr="009668D4">
        <w:rPr>
          <w:noProof/>
        </w:rPr>
        <w:t xml:space="preserve">is directly proportional to the mass of all objects that lie in the same region of </w:t>
      </w:r>
      <w:r w:rsidR="00497E97">
        <w:rPr>
          <w:noProof/>
        </w:rPr>
        <w:t>a</w:t>
      </w:r>
      <w:r w:rsidR="009668D4" w:rsidRPr="009668D4">
        <w:rPr>
          <w:noProof/>
        </w:rPr>
        <w:t xml:space="preserve"> curvature spectrum.</w:t>
      </w:r>
      <w:r w:rsidR="009668D4">
        <w:rPr>
          <w:noProof/>
        </w:rPr>
        <w:t xml:space="preserve"> </w:t>
      </w:r>
      <w:r w:rsidR="00422172">
        <w:rPr>
          <w:noProof/>
        </w:rPr>
        <w:t>The</w:t>
      </w:r>
      <w:r w:rsidR="001F6956" w:rsidRPr="001F6956">
        <w:rPr>
          <w:noProof/>
        </w:rPr>
        <w:t xml:space="preserve"> m</w:t>
      </w:r>
      <w:r w:rsidR="00E514A3">
        <w:rPr>
          <w:noProof/>
        </w:rPr>
        <w:t>a</w:t>
      </w:r>
      <w:r w:rsidR="00FF73C7">
        <w:rPr>
          <w:noProof/>
        </w:rPr>
        <w:t>x</w:t>
      </w:r>
      <w:r w:rsidR="00134AA7">
        <w:rPr>
          <w:noProof/>
        </w:rPr>
        <w:t>imum</w:t>
      </w:r>
      <w:r w:rsidR="001F6956" w:rsidRPr="001F6956">
        <w:rPr>
          <w:noProof/>
        </w:rPr>
        <w:t xml:space="preserve"> value</w:t>
      </w:r>
      <w:r w:rsidR="00422172">
        <w:rPr>
          <w:noProof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1F6956" w:rsidRPr="001F6956">
        <w:rPr>
          <w:noProof/>
        </w:rPr>
        <w:t xml:space="preserve"> </w:t>
      </w:r>
      <w:r w:rsidR="00FB4D18">
        <w:rPr>
          <w:noProof/>
        </w:rPr>
        <w:t>must be the</w:t>
      </w:r>
      <w:r w:rsidR="001F6956" w:rsidRPr="001F6956">
        <w:rPr>
          <w:noProof/>
        </w:rPr>
        <w:t xml:space="preserve"> Schwarzschild </w:t>
      </w:r>
      <w:r w:rsidR="00251C55">
        <w:rPr>
          <w:noProof/>
        </w:rPr>
        <w:t>radius</w:t>
      </w:r>
      <w:r w:rsidR="001A1A7C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1F6956" w:rsidRPr="001F6956">
        <w:rPr>
          <w:noProof/>
        </w:rPr>
        <w:t>.</w:t>
      </w:r>
      <w:r w:rsidR="00251C55" w:rsidRPr="00251C55">
        <w:t xml:space="preserve"> </w:t>
      </w:r>
      <w:r w:rsidR="00934D65" w:rsidRPr="00934D65">
        <w:t>This study proves that it is not only this extreme case that exhibits the aforementioned proportionality</w:t>
      </w:r>
      <w:r w:rsidR="000B27D3">
        <w:rPr>
          <w:noProof/>
        </w:rPr>
        <w:t>.</w:t>
      </w:r>
      <w:r w:rsidR="004D1BA5" w:rsidRPr="004D1BA5"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4D1BA5">
        <w:rPr>
          <w:noProof/>
        </w:rPr>
        <w:t xml:space="preserve"> </w:t>
      </w:r>
      <w:r w:rsidR="00157E78">
        <w:rPr>
          <w:noProof/>
        </w:rPr>
        <w:t>produces</w:t>
      </w:r>
      <w:r w:rsidR="00703BC5" w:rsidRPr="00703BC5">
        <w:rPr>
          <w:noProof/>
        </w:rPr>
        <w:t xml:space="preserve"> </w:t>
      </w:r>
      <w:r w:rsidR="00157E78">
        <w:rPr>
          <w:noProof/>
        </w:rPr>
        <w:t>a</w:t>
      </w:r>
      <w:r w:rsidR="00BB5546">
        <w:rPr>
          <w:noProof/>
        </w:rPr>
        <w:t xml:space="preserve"> mass-specific</w:t>
      </w:r>
      <w:r w:rsidR="00703BC5" w:rsidRPr="00703BC5">
        <w:rPr>
          <w:noProof/>
        </w:rPr>
        <w:t xml:space="preserve"> spectrum </w:t>
      </w:r>
      <w:r w:rsidR="00157E78">
        <w:rPr>
          <w:noProof/>
        </w:rPr>
        <w:t xml:space="preserve">between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FA7CE4">
        <w:rPr>
          <w:noProof/>
        </w:rPr>
        <w:t xml:space="preserve"> </w:t>
      </w:r>
      <w:r w:rsidR="001A1A7C" w:rsidRPr="001A1A7C">
        <w:rPr>
          <w:noProof/>
        </w:rPr>
        <w:t>and</w:t>
      </w:r>
      <w:r w:rsidR="004A2A5B">
        <w:rPr>
          <w:noProof/>
        </w:rPr>
        <w:t xml:space="preserve"> </w:t>
      </w:r>
      <w:r w:rsidR="00164B22">
        <w:rPr>
          <w:noProof/>
        </w:rPr>
        <w:t>a</w:t>
      </w:r>
      <w:r w:rsidR="004A2A5B">
        <w:rPr>
          <w:noProof/>
        </w:rPr>
        <w:t xml:space="preserve"> </w:t>
      </w:r>
      <w:r w:rsidR="00FB4D18">
        <w:rPr>
          <w:noProof/>
        </w:rPr>
        <w:t>fundamental</w:t>
      </w:r>
      <w:r w:rsidR="004A2A5B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L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min</m:t>
            </m:r>
          </m:sub>
        </m:sSub>
      </m:oMath>
      <w:r w:rsidR="00A47D7F">
        <w:rPr>
          <w:noProof/>
        </w:rPr>
        <w:t xml:space="preserve"> </w:t>
      </w:r>
      <w:r w:rsidR="00134AA7">
        <w:rPr>
          <w:noProof/>
        </w:rPr>
        <w:t>for which</w:t>
      </w:r>
      <w:r w:rsidR="00A47D7F">
        <w:rPr>
          <w:noProof/>
        </w:rPr>
        <w:t xml:space="preserve">  </w:t>
      </w:r>
      <w:r w:rsidR="00FB4D18">
        <w:rPr>
          <w:noProof/>
        </w:rPr>
        <w:t>size and density of a mass are</w:t>
      </w:r>
      <w:r w:rsidR="001138CE">
        <w:rPr>
          <w:noProof/>
        </w:rPr>
        <w:t xml:space="preserve"> </w:t>
      </w:r>
      <w:r w:rsidR="00806C38">
        <w:rPr>
          <w:noProof/>
        </w:rPr>
        <w:t xml:space="preserve">small and </w:t>
      </w:r>
      <w:r w:rsidR="001138CE">
        <w:rPr>
          <w:noProof/>
        </w:rPr>
        <w:t>low enough</w:t>
      </w:r>
      <w:r w:rsidR="00BB5546">
        <w:rPr>
          <w:noProof/>
        </w:rPr>
        <w:t xml:space="preserve"> </w:t>
      </w:r>
      <w:r w:rsidR="00A47D7F">
        <w:rPr>
          <w:noProof/>
        </w:rPr>
        <w:t>for</w:t>
      </w:r>
      <w:r w:rsidR="001A1A7C" w:rsidRPr="001A1A7C">
        <w:rPr>
          <w:noProof/>
        </w:rPr>
        <w:t xml:space="preserve"> gravity </w:t>
      </w:r>
      <w:r w:rsidR="00A47D7F">
        <w:rPr>
          <w:noProof/>
        </w:rPr>
        <w:t xml:space="preserve">to </w:t>
      </w:r>
      <w:r w:rsidR="000902DB">
        <w:rPr>
          <w:noProof/>
        </w:rPr>
        <w:t>tend to</w:t>
      </w:r>
      <w:r w:rsidR="001A1A7C" w:rsidRPr="001A1A7C">
        <w:rPr>
          <w:noProof/>
        </w:rPr>
        <w:t xml:space="preserve"> zero</w:t>
      </w:r>
      <w:r w:rsidR="00703BC5" w:rsidRPr="00703BC5">
        <w:rPr>
          <w:noProof/>
        </w:rPr>
        <w:t>.</w:t>
      </w:r>
    </w:p>
    <w:p w14:paraId="59B35F9E" w14:textId="77777777" w:rsidR="009A0F50" w:rsidRPr="0037230D" w:rsidRDefault="009A0F50" w:rsidP="004D1BA5">
      <w:pPr>
        <w:pStyle w:val="IOPText"/>
        <w:ind w:firstLine="284"/>
        <w:rPr>
          <w:noProof/>
          <w:sz w:val="10"/>
          <w:szCs w:val="10"/>
        </w:rPr>
      </w:pPr>
    </w:p>
    <w:p w14:paraId="3C30B7A1" w14:textId="633C86DE" w:rsidR="00531260" w:rsidRDefault="00082E07" w:rsidP="00DF2E89">
      <w:pPr>
        <w:pStyle w:val="IOPH1"/>
        <w:numPr>
          <w:ilvl w:val="0"/>
          <w:numId w:val="5"/>
        </w:numPr>
        <w:ind w:left="284" w:hanging="284"/>
      </w:pPr>
      <w:r>
        <w:t xml:space="preserve">Gravitational </w:t>
      </w:r>
      <w:r w:rsidR="00CD11E9">
        <w:t>Relativistic</w:t>
      </w:r>
      <w:r w:rsidR="001B79CE">
        <w:t xml:space="preserve"> </w:t>
      </w:r>
      <w:r>
        <w:t>Contraction</w:t>
      </w:r>
    </w:p>
    <w:p w14:paraId="1843DD67" w14:textId="627348E6" w:rsidR="00CD11E9" w:rsidRDefault="00941265" w:rsidP="00037D27">
      <w:pPr>
        <w:pStyle w:val="IOPText"/>
        <w:rPr>
          <w:noProof/>
        </w:rPr>
      </w:pPr>
      <w:r w:rsidRPr="00941265">
        <w:rPr>
          <w:noProof/>
        </w:rPr>
        <w:t xml:space="preserve">Since </w:t>
      </w:r>
      <w:r>
        <w:rPr>
          <w:noProof/>
        </w:rPr>
        <w:t>all mass</w:t>
      </w:r>
      <w:r w:rsidR="00A54A71">
        <w:rPr>
          <w:noProof/>
        </w:rPr>
        <w:t>-</w:t>
      </w:r>
      <w:r>
        <w:rPr>
          <w:noProof/>
        </w:rPr>
        <w:t xml:space="preserve">based </w:t>
      </w:r>
      <w:r w:rsidRPr="00941265">
        <w:rPr>
          <w:noProof/>
        </w:rPr>
        <w:t>object</w:t>
      </w:r>
      <w:r>
        <w:rPr>
          <w:noProof/>
        </w:rPr>
        <w:t>s</w:t>
      </w:r>
      <w:r w:rsidRPr="00941265">
        <w:rPr>
          <w:noProof/>
        </w:rPr>
        <w:t xml:space="preserve"> cause gravitational time dilation, </w:t>
      </w:r>
      <w:r w:rsidR="00960840" w:rsidRPr="00960840">
        <w:rPr>
          <w:noProof/>
        </w:rPr>
        <w:t>I investigated how this relativistic curvature of spacetime, represented by a specific radial contraction according to the Schwarzschild metric, might be related to mass</w:t>
      </w:r>
      <w:r w:rsidRPr="00941265">
        <w:rPr>
          <w:noProof/>
        </w:rPr>
        <w:t>.</w:t>
      </w:r>
    </w:p>
    <w:p w14:paraId="35720916" w14:textId="77777777" w:rsidR="00EF6C38" w:rsidRPr="003877C6" w:rsidRDefault="00EF6C38" w:rsidP="00851596">
      <w:pPr>
        <w:pStyle w:val="IOPText"/>
        <w:ind w:firstLine="0"/>
        <w:rPr>
          <w:noProof/>
          <w:sz w:val="16"/>
          <w:szCs w:val="16"/>
        </w:rPr>
      </w:pPr>
    </w:p>
    <w:p w14:paraId="36D6AB00" w14:textId="49713052" w:rsidR="00E3087D" w:rsidRDefault="00D91330" w:rsidP="00DB467B">
      <w:pPr>
        <w:pStyle w:val="IOPText"/>
        <w:rPr>
          <w:iCs/>
          <w:noProof/>
          <w:szCs w:val="28"/>
        </w:rPr>
      </w:pPr>
      <w:r w:rsidRPr="000B0495">
        <w:rPr>
          <w:noProof/>
        </w:rPr>
        <w:t xml:space="preserve">Typically, to obtain the gravitational time dilation on a </w:t>
      </w:r>
      <w:r>
        <w:rPr>
          <w:noProof/>
        </w:rPr>
        <w:t>mass</w:t>
      </w:r>
      <w:r w:rsidRPr="000B0495">
        <w:rPr>
          <w:noProof/>
        </w:rPr>
        <w:t xml:space="preserve"> surface, </w:t>
      </w:r>
      <w:r w:rsidR="004005BE">
        <w:rPr>
          <w:noProof/>
        </w:rPr>
        <w:t>the</w:t>
      </w:r>
      <w:r w:rsidR="00F66085">
        <w:rPr>
          <w:noProof/>
        </w:rPr>
        <w:t xml:space="preserve"> reciprocal</w:t>
      </w:r>
      <w:r w:rsidR="004005BE">
        <w:rPr>
          <w:noProof/>
        </w:rPr>
        <w:t xml:space="preserve"> Lorentz factor</w:t>
      </w:r>
      <w:r w:rsidR="00042CA4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</m:oMath>
      <w:r>
        <w:rPr>
          <w:noProof/>
        </w:rPr>
        <w:t xml:space="preserve"> </w:t>
      </w:r>
      <w:r w:rsidR="00513B6F">
        <w:rPr>
          <w:noProof/>
        </w:rPr>
        <w:t>depending on</w:t>
      </w:r>
      <w:r w:rsidR="004005BE">
        <w:rPr>
          <w:noProof/>
        </w:rPr>
        <w:t xml:space="preserve"> the</w:t>
      </w:r>
      <w:r w:rsidR="00FF0E38">
        <w:rPr>
          <w:noProof/>
        </w:rPr>
        <w:t xml:space="preserve"> surface</w:t>
      </w:r>
      <w:r>
        <w:rPr>
          <w:noProof/>
        </w:rPr>
        <w:t xml:space="preserve"> </w:t>
      </w:r>
      <w:r w:rsidR="00AA6211">
        <w:rPr>
          <w:noProof/>
        </w:rPr>
        <w:t xml:space="preserve">escape velocity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v</m:t>
            </m:r>
            <m:ctrlPr>
              <w:rPr>
                <w:rFonts w:ascii="Cambria Math" w:hAnsi="Cambria Math"/>
                <w:b/>
                <w:i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8"/>
              </w:rPr>
              <m:t>e</m:t>
            </m:r>
          </m:sub>
        </m:sSub>
      </m:oMath>
      <w:r w:rsidR="00513B6F" w:rsidRPr="00513B6F">
        <w:rPr>
          <w:iCs/>
          <w:noProof/>
          <w:szCs w:val="28"/>
        </w:rPr>
        <w:t>,</w:t>
      </w:r>
      <w:r w:rsidR="00E018A7">
        <w:rPr>
          <w:b/>
          <w:iCs/>
          <w:noProof/>
          <w:szCs w:val="28"/>
        </w:rPr>
        <w:t xml:space="preserve"> </w:t>
      </w:r>
      <w:r w:rsidR="00E018A7" w:rsidRPr="00E018A7">
        <w:rPr>
          <w:iCs/>
          <w:noProof/>
          <w:szCs w:val="28"/>
        </w:rPr>
        <w:t>which is</w:t>
      </w:r>
      <w:r w:rsidR="00AA6211">
        <w:rPr>
          <w:noProof/>
        </w:rPr>
        <w:t xml:space="preserve"> expressed by the </w:t>
      </w:r>
      <w:r w:rsidR="00B52550">
        <w:rPr>
          <w:noProof/>
        </w:rPr>
        <w:t>mean radius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AA6211">
        <w:rPr>
          <w:noProof/>
        </w:rPr>
        <w:t xml:space="preserve"> and surface gravity</w:t>
      </w:r>
      <w:r w:rsidR="00E3087D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g</m:t>
        </m:r>
      </m:oMath>
      <w:r w:rsidR="00443752">
        <w:rPr>
          <w:iCs/>
          <w:noProof/>
          <w:szCs w:val="28"/>
        </w:rPr>
        <w:t xml:space="preserve">, </w:t>
      </w:r>
      <w:r w:rsidR="00513B6F">
        <w:rPr>
          <w:iCs/>
          <w:noProof/>
          <w:szCs w:val="28"/>
        </w:rPr>
        <w:t>can be used</w:t>
      </w:r>
      <w:r w:rsidR="00986386">
        <w:rPr>
          <w:iCs/>
          <w:noProof/>
          <w:szCs w:val="28"/>
        </w:rPr>
        <w:t xml:space="preserve"> to avoid</w:t>
      </w:r>
      <w:r w:rsidR="00F27709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</m:t>
        </m:r>
      </m:oMath>
      <w:r w:rsidR="00F27709">
        <w:rPr>
          <w:iCs/>
          <w:noProof/>
          <w:szCs w:val="28"/>
        </w:rPr>
        <w:t xml:space="preserve"> and</w:t>
      </w:r>
      <w:r w:rsidR="00986386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G</m:t>
        </m:r>
      </m:oMath>
      <w:r w:rsidR="00591607">
        <w:rPr>
          <w:iCs/>
          <w:noProof/>
          <w:szCs w:val="28"/>
        </w:rPr>
        <w:t>:</w:t>
      </w:r>
    </w:p>
    <w:p w14:paraId="55865D6A" w14:textId="77777777" w:rsidR="00C53C86" w:rsidRPr="009E7873" w:rsidRDefault="00C53C86" w:rsidP="00DB467B">
      <w:pPr>
        <w:pStyle w:val="IOPText"/>
        <w:rPr>
          <w:b/>
          <w:iCs/>
          <w:noProof/>
          <w:sz w:val="16"/>
          <w:szCs w:val="16"/>
        </w:rPr>
      </w:pPr>
    </w:p>
    <w:p w14:paraId="467E4E30" w14:textId="0B66BE47" w:rsidR="00466598" w:rsidRPr="00466598" w:rsidRDefault="00D91330" w:rsidP="00466598">
      <w:pPr>
        <w:pStyle w:val="IOPText"/>
        <w:ind w:firstLine="0"/>
        <w:jc w:val="right"/>
        <w:rPr>
          <w:noProof/>
          <w:color w:val="FF0000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e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28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/>
                <w:sz w:val="2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gr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11AC4">
        <w:rPr>
          <w:b/>
          <w:noProof/>
          <w:szCs w:val="20"/>
        </w:rPr>
        <w:t xml:space="preserve">        </w:t>
      </w:r>
      <w:r w:rsidR="00577190">
        <w:rPr>
          <w:b/>
          <w:noProof/>
          <w:szCs w:val="20"/>
        </w:rPr>
        <w:t xml:space="preserve">   </w:t>
      </w:r>
      <w:r w:rsidR="00C11AC4">
        <w:rPr>
          <w:b/>
          <w:noProof/>
          <w:szCs w:val="20"/>
        </w:rPr>
        <w:t xml:space="preserve">       </w:t>
      </w:r>
      <w:r w:rsidR="00C11AC4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</w:t>
      </w:r>
      <w:r w:rsidR="00C11AC4" w:rsidRPr="00C9308C">
        <w:rPr>
          <w:rFonts w:ascii="Cambria Math" w:hAnsi="Cambria Math"/>
          <w:noProof/>
          <w:szCs w:val="20"/>
        </w:rPr>
        <w:t>)</w:t>
      </w:r>
    </w:p>
    <w:p w14:paraId="4026BC45" w14:textId="77777777" w:rsidR="00650259" w:rsidRPr="00650259" w:rsidRDefault="00650259" w:rsidP="0074330C">
      <w:pPr>
        <w:pStyle w:val="IOPText"/>
        <w:rPr>
          <w:noProof/>
          <w:sz w:val="14"/>
          <w:szCs w:val="14"/>
        </w:rPr>
      </w:pPr>
    </w:p>
    <w:p w14:paraId="2E1D4183" w14:textId="49183143" w:rsidR="00212A29" w:rsidRDefault="00D91330" w:rsidP="0074330C">
      <w:pPr>
        <w:pStyle w:val="IOPText"/>
        <w:rPr>
          <w:noProof/>
        </w:rPr>
      </w:pPr>
      <w:r>
        <w:rPr>
          <w:noProof/>
        </w:rPr>
        <w:t>For time</w:t>
      </w:r>
      <w:r w:rsidR="00C2649C">
        <w:rPr>
          <w:noProof/>
        </w:rPr>
        <w:t xml:space="preserve"> </w:t>
      </w:r>
      <w:r>
        <w:rPr>
          <w:noProof/>
        </w:rPr>
        <w:t xml:space="preserve">dilation </w:t>
      </w:r>
      <w:r w:rsidR="00F66085">
        <w:rPr>
          <w:noProof/>
        </w:rPr>
        <w:t xml:space="preserve">states </w:t>
      </w:r>
      <w:r>
        <w:rPr>
          <w:noProof/>
        </w:rPr>
        <w:t xml:space="preserve">below the surface of </w:t>
      </w:r>
      <w:r w:rsidR="007F32B5">
        <w:rPr>
          <w:noProof/>
        </w:rPr>
        <w:t>a uniformly dense</w:t>
      </w:r>
      <w:r>
        <w:rPr>
          <w:noProof/>
        </w:rPr>
        <w:t xml:space="preserve"> mass, the Lorentz factor </w:t>
      </w:r>
      <w:r w:rsidR="00AD50D4">
        <w:rPr>
          <w:noProof/>
        </w:rPr>
        <w:t xml:space="preserve">must be adjusted according to </w:t>
      </w:r>
    </w:p>
    <w:p w14:paraId="036E1D1D" w14:textId="7E1CA54C" w:rsidR="00925280" w:rsidRDefault="00AD50D4" w:rsidP="00212A29">
      <w:pPr>
        <w:pStyle w:val="IOPText"/>
        <w:ind w:firstLine="0"/>
        <w:rPr>
          <w:b/>
          <w:iCs/>
          <w:noProof/>
          <w:szCs w:val="28"/>
        </w:rPr>
      </w:pPr>
      <w:r>
        <w:rPr>
          <w:noProof/>
        </w:rPr>
        <w:t>the gravitational potential</w:t>
      </w:r>
      <w:r w:rsidR="00D91330">
        <w:rPr>
          <w:noProof/>
        </w:rPr>
        <w:t xml:space="preserve"> to provide the correct data. </w:t>
      </w:r>
      <w:r w:rsidR="006825F5">
        <w:rPr>
          <w:noProof/>
        </w:rPr>
        <w:t xml:space="preserve">At </w:t>
      </w:r>
      <w:r w:rsidR="009E2C72">
        <w:rPr>
          <w:noProof/>
        </w:rPr>
        <w:t>the</w:t>
      </w:r>
      <w:r w:rsidR="006825F5">
        <w:rPr>
          <w:noProof/>
        </w:rPr>
        <w:t xml:space="preserve"> </w:t>
      </w:r>
      <w:r w:rsidR="00776162">
        <w:rPr>
          <w:noProof/>
        </w:rPr>
        <w:t>corresponding</w:t>
      </w:r>
      <w:r w:rsidR="006825F5">
        <w:rPr>
          <w:noProof/>
        </w:rPr>
        <w:t xml:space="preserve"> radius</w:t>
      </w:r>
      <w:r w:rsidR="00D91330">
        <w:rPr>
          <w:noProof/>
        </w:rPr>
        <w:t>,</w:t>
      </w:r>
      <w:r w:rsidR="00FF0E38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x</m:t>
            </m:r>
          </m:sub>
        </m:sSub>
      </m:oMath>
    </w:p>
    <w:p w14:paraId="1FF0A12B" w14:textId="77777777" w:rsidR="002E226D" w:rsidRPr="0076334D" w:rsidRDefault="002E226D" w:rsidP="00E36A12">
      <w:pPr>
        <w:pStyle w:val="IOPText"/>
        <w:ind w:firstLine="0"/>
        <w:rPr>
          <w:noProof/>
          <w:sz w:val="14"/>
          <w:szCs w:val="14"/>
        </w:rPr>
      </w:pPr>
    </w:p>
    <w:p w14:paraId="18D01B29" w14:textId="5F3C2DBC" w:rsidR="00AB0813" w:rsidRPr="00CD4E65" w:rsidRDefault="00D91330" w:rsidP="00FF4077">
      <w:pPr>
        <w:pStyle w:val="IOPText"/>
        <w:ind w:firstLine="0"/>
        <w:jc w:val="right"/>
        <w:rPr>
          <w:b/>
          <w:noProof/>
          <w:sz w:val="21"/>
          <w:szCs w:val="21"/>
        </w:rPr>
      </w:pP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w:bookmarkStart w:id="1" w:name="_Hlk124426784"/>
        <m:rad>
          <m:radPr>
            <m:degHide m:val="1"/>
            <m:ctrlPr>
              <w:rPr>
                <w:rFonts w:ascii="Cambria Math" w:hAnsi="Cambria Math"/>
                <w:b/>
                <w:sz w:val="21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21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8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/>
                    <w:sz w:val="32"/>
                  </w:rPr>
                  <m:t>)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CD4E65">
        <w:rPr>
          <w:b/>
          <w:noProof/>
          <w:sz w:val="21"/>
          <w:szCs w:val="21"/>
        </w:rPr>
        <w:t xml:space="preserve"> </w:t>
      </w:r>
      <w:bookmarkEnd w:id="1"/>
      <w:r w:rsidR="00FF4077">
        <w:rPr>
          <w:b/>
          <w:noProof/>
          <w:sz w:val="21"/>
          <w:szCs w:val="21"/>
        </w:rPr>
        <w:t xml:space="preserve">       </w:t>
      </w:r>
      <w:r w:rsidR="00FE4F99">
        <w:rPr>
          <w:b/>
          <w:noProof/>
          <w:sz w:val="21"/>
          <w:szCs w:val="21"/>
        </w:rPr>
        <w:t xml:space="preserve">     </w:t>
      </w:r>
      <w:r w:rsidR="00FF4077">
        <w:rPr>
          <w:b/>
          <w:noProof/>
          <w:sz w:val="21"/>
          <w:szCs w:val="21"/>
        </w:rPr>
        <w:t xml:space="preserve"> </w:t>
      </w:r>
      <w:r w:rsidR="00CD4E65" w:rsidRPr="00CD4E65">
        <w:rPr>
          <w:b/>
          <w:noProof/>
          <w:sz w:val="21"/>
          <w:szCs w:val="21"/>
        </w:rPr>
        <w:t xml:space="preserve"> </w:t>
      </w:r>
      <w:r w:rsidR="00CD4E65">
        <w:rPr>
          <w:b/>
          <w:noProof/>
          <w:sz w:val="21"/>
          <w:szCs w:val="21"/>
        </w:rPr>
        <w:t xml:space="preserve">     </w:t>
      </w:r>
      <w:r w:rsidR="00CD4E65" w:rsidRPr="00C11AC4">
        <w:rPr>
          <w:noProof/>
          <w:szCs w:val="20"/>
        </w:rPr>
        <w:t>(</w:t>
      </w:r>
      <w:r w:rsidR="00CB73E1">
        <w:rPr>
          <w:noProof/>
          <w:szCs w:val="20"/>
        </w:rPr>
        <w:t>2</w:t>
      </w:r>
      <w:r w:rsidR="00CD4E65" w:rsidRPr="00C11AC4">
        <w:rPr>
          <w:noProof/>
          <w:szCs w:val="20"/>
        </w:rPr>
        <w:t>)</w:t>
      </w:r>
    </w:p>
    <w:p w14:paraId="02AEAE45" w14:textId="77777777" w:rsidR="003B53E9" w:rsidRPr="0076334D" w:rsidRDefault="003B53E9" w:rsidP="00776162">
      <w:pPr>
        <w:pStyle w:val="IOPText"/>
        <w:ind w:firstLine="0"/>
        <w:rPr>
          <w:noProof/>
          <w:sz w:val="14"/>
          <w:szCs w:val="14"/>
        </w:rPr>
      </w:pPr>
    </w:p>
    <w:p w14:paraId="3250D431" w14:textId="216E1850" w:rsidR="00BA2F63" w:rsidRPr="001B21E0" w:rsidRDefault="00570ACF" w:rsidP="001B21E0">
      <w:pPr>
        <w:pStyle w:val="IOPText"/>
        <w:ind w:firstLine="0"/>
        <w:rPr>
          <w:noProof/>
        </w:rPr>
      </w:pPr>
      <w:r>
        <w:rPr>
          <w:noProof/>
        </w:rPr>
        <w:t>represents</w:t>
      </w:r>
      <w:r w:rsidR="00D91330">
        <w:rPr>
          <w:noProof/>
        </w:rPr>
        <w:t xml:space="preserve"> the</w:t>
      </w:r>
      <w:r w:rsidR="00D208F9">
        <w:rPr>
          <w:noProof/>
        </w:rPr>
        <w:t xml:space="preserve"> </w:t>
      </w:r>
      <w:r w:rsidR="00FD5599" w:rsidRPr="00FD5599">
        <w:rPr>
          <w:noProof/>
        </w:rPr>
        <w:t>distance-dependent factor re</w:t>
      </w:r>
      <w:r w:rsidR="00D208F9">
        <w:rPr>
          <w:noProof/>
        </w:rPr>
        <w:t>lated to</w:t>
      </w:r>
      <w:r w:rsidR="00FD5599" w:rsidRPr="00FD5599">
        <w:rPr>
          <w:noProof/>
        </w:rPr>
        <w:t xml:space="preserve"> the</w:t>
      </w:r>
      <w:r w:rsidR="00D208F9">
        <w:rPr>
          <w:noProof/>
        </w:rPr>
        <w:t xml:space="preserve"> center of mass</w:t>
      </w:r>
      <w:r w:rsidR="00C7689F">
        <w:rPr>
          <w:noProof/>
        </w:rPr>
        <w:t>.</w:t>
      </w:r>
      <w:r w:rsidR="00254FE7">
        <w:rPr>
          <w:noProof/>
        </w:rPr>
        <w:t xml:space="preserve"> </w:t>
      </w:r>
      <w:r w:rsidR="005C0374">
        <w:rPr>
          <w:noProof/>
        </w:rPr>
        <w:t>This</w:t>
      </w:r>
      <w:r w:rsidR="00671E03">
        <w:rPr>
          <w:noProof/>
        </w:rPr>
        <w:t xml:space="preserve"> optimized</w:t>
      </w:r>
      <w:r w:rsidR="005C0374">
        <w:rPr>
          <w:noProof/>
        </w:rPr>
        <w:t xml:space="preserve"> function </w:t>
      </w:r>
      <w:r w:rsidR="00D91330">
        <w:rPr>
          <w:noProof/>
        </w:rPr>
        <w:t xml:space="preserve">can be used to obtain the </w:t>
      </w:r>
      <w:r w:rsidR="00597E1F">
        <w:rPr>
          <w:noProof/>
        </w:rPr>
        <w:t>searched</w:t>
      </w:r>
      <w:r w:rsidR="00855FA4">
        <w:rPr>
          <w:noProof/>
        </w:rPr>
        <w:t xml:space="preserve"> </w:t>
      </w:r>
      <w:r w:rsidR="00472EBF">
        <w:rPr>
          <w:noProof/>
        </w:rPr>
        <w:t xml:space="preserve">amount of </w:t>
      </w:r>
      <w:r w:rsidR="00A45379">
        <w:rPr>
          <w:noProof/>
        </w:rPr>
        <w:t>curvature</w:t>
      </w:r>
      <w:r w:rsidR="00E22C37">
        <w:rPr>
          <w:noProof/>
        </w:rPr>
        <w:t xml:space="preserve">. </w:t>
      </w:r>
      <w:r w:rsidR="00E9240F">
        <w:rPr>
          <w:noProof/>
        </w:rPr>
        <w:t>To d</w:t>
      </w:r>
      <w:r w:rsidR="000F45C2">
        <w:rPr>
          <w:noProof/>
        </w:rPr>
        <w:t>o</w:t>
      </w:r>
      <w:r w:rsidR="00E9240F">
        <w:rPr>
          <w:noProof/>
        </w:rPr>
        <w:t xml:space="preserve"> this,</w:t>
      </w:r>
      <w:r w:rsidR="002634C8">
        <w:rPr>
          <w:noProof/>
        </w:rPr>
        <w:t xml:space="preserve"> we </w:t>
      </w:r>
      <w:r w:rsidR="001B21E0">
        <w:rPr>
          <w:noProof/>
        </w:rPr>
        <w:t>must</w:t>
      </w:r>
      <w:r w:rsidR="002634C8">
        <w:rPr>
          <w:noProof/>
        </w:rPr>
        <w:t xml:space="preserve"> integrate</w:t>
      </w:r>
      <w:r w:rsidR="001B21E0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b"/>
          </m:rPr>
          <w:rPr>
            <w:rFonts w:ascii="Cambria Math" w:hAnsi="Cambria Math" w:cs="Cambria Math"/>
            <w:szCs w:val="28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d>
      </m:oMath>
      <w:r w:rsidR="001F4DF4">
        <w:rPr>
          <w:b/>
          <w:iCs/>
          <w:noProof/>
          <w:szCs w:val="28"/>
        </w:rPr>
        <w:t xml:space="preserve"> </w:t>
      </w:r>
      <w:r w:rsidR="00D835BE">
        <w:rPr>
          <w:b/>
          <w:iCs/>
          <w:noProof/>
          <w:szCs w:val="28"/>
        </w:rPr>
        <w:t xml:space="preserve"> </w:t>
      </w:r>
      <w:r w:rsidR="002634C8" w:rsidRPr="002634C8">
        <w:rPr>
          <w:iCs/>
          <w:noProof/>
          <w:szCs w:val="28"/>
        </w:rPr>
        <w:t xml:space="preserve">from </w:t>
      </w:r>
      <w:r w:rsidR="002634C8" w:rsidRPr="00B063D8">
        <w:rPr>
          <w:rFonts w:ascii="Cambria Math" w:hAnsi="Cambria Math"/>
          <w:iCs/>
          <w:noProof/>
          <w:szCs w:val="28"/>
        </w:rPr>
        <w:t>0</w:t>
      </w:r>
      <w:r w:rsidR="002634C8" w:rsidRPr="002634C8">
        <w:rPr>
          <w:iCs/>
          <w:noProof/>
          <w:szCs w:val="28"/>
        </w:rPr>
        <w:t xml:space="preserve"> to</w:t>
      </w:r>
      <w:r w:rsidR="002634C8">
        <w:rPr>
          <w:iCs/>
          <w:noProof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r</m:t>
        </m:r>
      </m:oMath>
      <w:r w:rsidR="001F4DF4">
        <w:rPr>
          <w:iCs/>
          <w:noProof/>
          <w:szCs w:val="28"/>
        </w:rPr>
        <w:t>:</w:t>
      </w:r>
    </w:p>
    <w:p w14:paraId="3CEEE375" w14:textId="77777777" w:rsidR="00D835BE" w:rsidRPr="00195F22" w:rsidRDefault="00D835BE" w:rsidP="00D835BE">
      <w:pPr>
        <w:pStyle w:val="IOPText"/>
        <w:ind w:firstLine="0"/>
        <w:jc w:val="left"/>
        <w:rPr>
          <w:b/>
          <w:iCs/>
          <w:noProof/>
          <w:szCs w:val="20"/>
        </w:rPr>
      </w:pPr>
    </w:p>
    <w:p w14:paraId="61E927C7" w14:textId="691FB688" w:rsidR="00E067B7" w:rsidRPr="008373FB" w:rsidRDefault="00D91330" w:rsidP="003C0390">
      <w:pPr>
        <w:pStyle w:val="IOPText"/>
        <w:spacing w:line="480" w:lineRule="auto"/>
        <w:ind w:firstLine="0"/>
        <w:jc w:val="center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       L</m:t>
        </m:r>
        <m:r>
          <m:rPr>
            <m:sty m:val="bi"/>
          </m:rPr>
          <w:rPr>
            <w:rFonts w:ascii="Cambria Math" w:hAnsi="Cambria Math"/>
            <w:sz w:val="16"/>
            <w:szCs w:val="16"/>
          </w:rPr>
          <m:t>=</m:t>
        </m:r>
        <w:bookmarkStart w:id="2" w:name="_Hlk124615977"/>
        <m:nary>
          <m:naryPr>
            <m:limLoc m:val="subSup"/>
            <m:ctrlPr>
              <w:rPr>
                <w:rFonts w:ascii="Cambria Math" w:hAnsi="Cambria Math"/>
                <w:b/>
                <w:i/>
                <w:sz w:val="16"/>
                <w:szCs w:val="1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16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16"/>
                    <w:szCs w:val="1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iCs/>
                            <w:noProof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Cs w:val="28"/>
                          </w:rPr>
                          <m:t>x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Cs w:val="28"/>
                  </w:rPr>
                  <m:t>x</m:t>
                </m:r>
              </m:sub>
            </m:sSub>
          </m:e>
        </m:nary>
        <w:bookmarkEnd w:id="2"/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           </m:t>
        </m:r>
      </m:oMath>
      <w:r w:rsidR="008373FB">
        <w:rPr>
          <w:b/>
          <w:noProof/>
          <w:sz w:val="16"/>
          <w:szCs w:val="16"/>
        </w:rPr>
        <w:t xml:space="preserve">  </w:t>
      </w:r>
    </w:p>
    <w:p w14:paraId="1F57EF31" w14:textId="5735C94C" w:rsidR="008373FB" w:rsidRPr="008373FB" w:rsidRDefault="00D91330" w:rsidP="008C0AFB">
      <w:pPr>
        <w:pStyle w:val="IOPText"/>
        <w:spacing w:line="240" w:lineRule="auto"/>
        <w:ind w:firstLine="0"/>
        <w:rPr>
          <w:noProof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sz w:val="16"/>
                  <w:szCs w:val="1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noProof/>
                  <w:szCs w:val="16"/>
                </w:rPr>
                <m:t>r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sz w:val="21"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noProof/>
                          <w:sz w:val="21"/>
                          <w:szCs w:val="21"/>
                        </w:rPr>
                      </m:ctrlPr>
                    </m:deg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noProof/>
                          <w:sz w:val="21"/>
                          <w:szCs w:val="21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 xml:space="preserve">g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(3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noProof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iCs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noProof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)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  <w:sz w:val="21"/>
                              <w:szCs w:val="21"/>
                            </w:rPr>
                          </m:ctrlP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  <w:sz w:val="21"/>
                              <w:szCs w:val="21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noProof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noProof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iCs/>
                      <w:noProof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8"/>
                    </w:rPr>
                    <m:t>x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(3)</m:t>
          </m:r>
        </m:oMath>
      </m:oMathPara>
    </w:p>
    <w:p w14:paraId="3E09121B" w14:textId="77777777" w:rsidR="00037D27" w:rsidRPr="00037D27" w:rsidRDefault="00037D2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612EC78D" w14:textId="612CC505" w:rsidR="002F2EEA" w:rsidRPr="00195F22" w:rsidRDefault="00E0097A" w:rsidP="008C0AFB">
      <w:pPr>
        <w:pStyle w:val="IOPText"/>
        <w:spacing w:line="240" w:lineRule="auto"/>
        <w:ind w:firstLine="0"/>
        <w:rPr>
          <w:noProof/>
          <w:szCs w:val="20"/>
        </w:rPr>
      </w:pPr>
      <w:r>
        <w:rPr>
          <w:noProof/>
          <w:szCs w:val="20"/>
        </w:rPr>
        <w:t>With this formula, t</w:t>
      </w:r>
      <w:r w:rsidR="00FB094C" w:rsidRPr="00FB094C">
        <w:rPr>
          <w:noProof/>
          <w:szCs w:val="20"/>
        </w:rPr>
        <w:t xml:space="preserve">he radius of a uniform mass is evaluated over its entire distance according to the Lorentz contraction valid </w:t>
      </w:r>
      <w:r w:rsidR="00BA4DF1">
        <w:rPr>
          <w:noProof/>
          <w:szCs w:val="20"/>
        </w:rPr>
        <w:t>at each position</w:t>
      </w:r>
      <w:r w:rsidR="00314926">
        <w:rPr>
          <w:noProof/>
          <w:szCs w:val="20"/>
        </w:rPr>
        <w:t>,</w:t>
      </w:r>
      <w:r w:rsidR="00BA4DF1">
        <w:rPr>
          <w:noProof/>
          <w:szCs w:val="20"/>
        </w:rPr>
        <w:t xml:space="preserve"> </w:t>
      </w:r>
      <w:r w:rsidR="00FB094C" w:rsidRPr="00FB094C">
        <w:rPr>
          <w:noProof/>
          <w:szCs w:val="20"/>
        </w:rPr>
        <w:t>and all local contraction deltas are added together.</w:t>
      </w:r>
    </w:p>
    <w:p w14:paraId="6BCAB557" w14:textId="77777777" w:rsidR="009A646E" w:rsidRDefault="009A646E" w:rsidP="0081324F">
      <w:pPr>
        <w:pStyle w:val="IOPText"/>
        <w:spacing w:line="240" w:lineRule="auto"/>
        <w:ind w:firstLine="0"/>
        <w:rPr>
          <w:noProof/>
        </w:rPr>
      </w:pPr>
    </w:p>
    <w:p w14:paraId="1D010AB8" w14:textId="7C8BACC1" w:rsidR="00A72205" w:rsidRPr="00075CE2" w:rsidRDefault="00371A5A" w:rsidP="0081324F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>For</w:t>
      </w:r>
      <w:r w:rsidR="00333B78" w:rsidRPr="00333B78">
        <w:rPr>
          <w:noProof/>
        </w:rPr>
        <w:t xml:space="preserve"> </w:t>
      </w:r>
      <w:r w:rsidR="00E21499">
        <w:rPr>
          <w:noProof/>
        </w:rPr>
        <w:t xml:space="preserve">a </w:t>
      </w:r>
      <w:r>
        <w:rPr>
          <w:noProof/>
        </w:rPr>
        <w:t>b</w:t>
      </w:r>
      <w:r w:rsidR="00E21499">
        <w:rPr>
          <w:noProof/>
        </w:rPr>
        <w:t xml:space="preserve">lack </w:t>
      </w:r>
      <w:r>
        <w:rPr>
          <w:noProof/>
        </w:rPr>
        <w:t>h</w:t>
      </w:r>
      <w:r w:rsidR="00E21499">
        <w:rPr>
          <w:noProof/>
        </w:rPr>
        <w:t>ole</w:t>
      </w:r>
      <w:r w:rsidR="00075CE2">
        <w:rPr>
          <w:noProof/>
        </w:rPr>
        <w:t xml:space="preserve"> with </w:t>
      </w:r>
      <m:oMath>
        <m:r>
          <m:rPr>
            <m:sty m:val="b"/>
          </m:rPr>
          <w:rPr>
            <w:rFonts w:ascii="Cambria Math" w:hAnsi="Cambria Math"/>
            <w:noProof/>
            <w:szCs w:val="21"/>
          </w:rPr>
          <m:t>2</m:t>
        </m:r>
        <m:r>
          <m:rPr>
            <m:sty m:val="bi"/>
          </m:rPr>
          <w:rPr>
            <w:rFonts w:ascii="Cambria Math" w:hAnsi="Cambria Math"/>
            <w:noProof/>
            <w:szCs w:val="21"/>
          </w:rPr>
          <m:t>gr=</m:t>
        </m:r>
        <m:sSup>
          <m:sSupPr>
            <m:ctrlPr>
              <w:rPr>
                <w:rFonts w:ascii="Cambria Math" w:hAnsi="Cambria Math"/>
                <w:b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1"/>
              </w:rPr>
              <m:t>2</m:t>
            </m:r>
          </m:sup>
        </m:sSup>
      </m:oMath>
      <w:r w:rsidR="00A72205">
        <w:rPr>
          <w:noProof/>
        </w:rPr>
        <w:t xml:space="preserve"> </w:t>
      </w:r>
      <w:r w:rsidR="00950667">
        <w:rPr>
          <w:noProof/>
        </w:rPr>
        <w:t xml:space="preserve">we </w:t>
      </w:r>
      <w:r w:rsidR="0030246D">
        <w:rPr>
          <w:noProof/>
        </w:rPr>
        <w:t>get as expected</w:t>
      </w:r>
    </w:p>
    <w:p w14:paraId="26E335FE" w14:textId="77777777" w:rsidR="002E226D" w:rsidRPr="0076334D" w:rsidRDefault="002E226D" w:rsidP="0081324F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bookmarkStart w:id="3" w:name="_Hlk153190669"/>
    <w:p w14:paraId="664035E5" w14:textId="53EFC28B" w:rsidR="00E21531" w:rsidRPr="00570D2E" w:rsidRDefault="001E3162" w:rsidP="0037230D">
      <w:pPr>
        <w:pStyle w:val="IOPText"/>
        <w:spacing w:line="240" w:lineRule="auto"/>
        <w:ind w:firstLine="0"/>
        <w:jc w:val="center"/>
        <w:rPr>
          <w:noProof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max</m:t>
              </m:r>
            </m:sub>
          </m:sSub>
          <w:bookmarkEnd w:id="3"/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1-0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  <w:color w:val="000000" w:themeColor="text1"/>
              <w:sz w:val="16"/>
              <w:szCs w:val="28"/>
              <w14:textOutline w14:w="9525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b/>
                  <w:i/>
                  <w:iCs/>
                  <w:noProof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  <w:szCs w:val="28"/>
                </w:rPr>
                <m:t>r</m:t>
              </m:r>
              <m:ctrlPr>
                <w:rPr>
                  <w:rFonts w:ascii="Cambria Math" w:eastAsia="Cambria Math" w:hAnsi="Cambria Math" w:cs="Cambria Math"/>
                  <w:b/>
                  <w:i/>
                  <w:iCs/>
                  <w:noProof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noProof/>
                  <w:sz w:val="18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0"/>
            </w:rPr>
            <m:t xml:space="preserve">                           (4)</m:t>
          </m:r>
        </m:oMath>
      </m:oMathPara>
    </w:p>
    <w:p w14:paraId="153802E0" w14:textId="77777777" w:rsidR="0076334D" w:rsidRPr="0076334D" w:rsidRDefault="0076334D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15FD3BFD" w14:textId="6832404A" w:rsidR="003D3172" w:rsidRDefault="00D91330" w:rsidP="008C0AFB">
      <w:pPr>
        <w:pStyle w:val="IOPText"/>
        <w:spacing w:line="240" w:lineRule="auto"/>
        <w:ind w:firstLine="0"/>
        <w:rPr>
          <w:iCs/>
          <w:noProof/>
          <w:sz w:val="21"/>
          <w:szCs w:val="21"/>
        </w:rPr>
      </w:pPr>
      <w:r>
        <w:rPr>
          <w:noProof/>
        </w:rPr>
        <w:t xml:space="preserve">To </w:t>
      </w:r>
      <w:r w:rsidR="00D17973">
        <w:rPr>
          <w:noProof/>
        </w:rPr>
        <w:t xml:space="preserve">determine the </w:t>
      </w:r>
      <w:r w:rsidR="006C58EB">
        <w:rPr>
          <w:noProof/>
        </w:rPr>
        <w:t xml:space="preserve">possible </w:t>
      </w:r>
      <w:r w:rsidR="00D17973">
        <w:rPr>
          <w:noProof/>
        </w:rPr>
        <w:t xml:space="preserve">spectrum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D17973">
        <w:rPr>
          <w:noProof/>
        </w:rPr>
        <w:t xml:space="preserve"> we need to look for its minimum. If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g</m:t>
        </m:r>
      </m:oMath>
      <w:r w:rsidR="00D17973">
        <w:rPr>
          <w:noProof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noProof/>
            <w:szCs w:val="21"/>
          </w:rPr>
          <m:t>r</m:t>
        </m:r>
      </m:oMath>
      <w:r w:rsidR="00D17973">
        <w:rPr>
          <w:noProof/>
        </w:rPr>
        <w:t xml:space="preserve"> tend to zero</w:t>
      </w:r>
      <w:r w:rsidR="003562F2">
        <w:rPr>
          <w:noProof/>
        </w:rPr>
        <w:t>,</w:t>
      </w:r>
      <w:r w:rsidR="00FB6F60">
        <w:rPr>
          <w:noProof/>
        </w:rPr>
        <w:t xml:space="preserve"> </w:t>
      </w:r>
      <m:oMath>
        <m:r>
          <m:rPr>
            <m:sty m:val="b"/>
          </m:rPr>
          <w:rPr>
            <w:rFonts w:ascii="Cambria Math" w:hAnsi="Cambria Math" w:cs="Cambria Math"/>
            <w:sz w:val="21"/>
            <w:szCs w:val="21"/>
          </w:rPr>
          <m:t>α</m:t>
        </m:r>
        <m:d>
          <m:dPr>
            <m:ctrlPr>
              <w:rPr>
                <w:rFonts w:ascii="Cambria Math" w:hAnsi="Cambria Math"/>
                <w:b/>
                <w:i/>
                <w:iCs/>
                <w:noProof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r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iCs/>
                    <w:noProof/>
                    <w:sz w:val="21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1"/>
                    <w:szCs w:val="21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noProof/>
            <w:sz w:val="21"/>
            <w:szCs w:val="21"/>
          </w:rPr>
          <m:t xml:space="preserve"> </m:t>
        </m:r>
      </m:oMath>
      <w:r w:rsidR="00FB6F60">
        <w:rPr>
          <w:iCs/>
          <w:noProof/>
          <w:sz w:val="21"/>
          <w:szCs w:val="21"/>
        </w:rPr>
        <w:t>can be simplified</w:t>
      </w:r>
    </w:p>
    <w:p w14:paraId="5D8E050C" w14:textId="77777777" w:rsidR="00212A29" w:rsidRPr="0037230D" w:rsidRDefault="00212A29" w:rsidP="008C0AFB">
      <w:pPr>
        <w:pStyle w:val="IOPText"/>
        <w:spacing w:line="240" w:lineRule="auto"/>
        <w:ind w:firstLine="0"/>
        <w:rPr>
          <w:noProof/>
        </w:rPr>
      </w:pPr>
    </w:p>
    <w:p w14:paraId="2D5B8CA8" w14:textId="5F3516A7" w:rsidR="00D17973" w:rsidRPr="00195F22" w:rsidRDefault="001E3162" w:rsidP="00195F22">
      <w:pPr>
        <w:pStyle w:val="IOPText"/>
        <w:spacing w:line="240" w:lineRule="auto"/>
        <w:ind w:firstLine="0"/>
        <w:jc w:val="right"/>
        <w:rPr>
          <w:noProof/>
        </w:rPr>
      </w:pPr>
      <m:oMath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 w:cs="Cambria Math"/>
                <w:szCs w:val="21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i/>
                    <w:iCs/>
                    <w:noProof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iCs/>
                        <w:noProof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Cs w:val="21"/>
                      </w:rPr>
                      <m:t>x</m:t>
                    </m:r>
                  </m:sub>
                </m:sSub>
              </m:e>
            </m:d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>
          <m:rPr>
            <m:sty m:val="bi"/>
          </m:rPr>
          <w:rPr>
            <w:rFonts w:ascii="Cambria Math" w:hAnsi="Cambria Math"/>
            <w:noProof/>
            <w:sz w:val="18"/>
            <w:szCs w:val="20"/>
          </w:rPr>
          <m:t>=</m:t>
        </m:r>
        <m:limLow>
          <m:limLowPr>
            <m:ctrlPr>
              <w:rPr>
                <w:rFonts w:ascii="Cambria Math" w:hAnsi="Cambria Math"/>
                <w:b/>
                <w:i/>
                <w:noProof/>
                <w:sz w:val="18"/>
                <w:szCs w:val="20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0"/>
              </w:rPr>
              <m:t>lim</m:t>
            </m:r>
          </m:e>
          <m:lim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g,r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0"/>
              </w:rPr>
              <m:t>→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18"/>
                    <w:szCs w:val="20"/>
                  </w:rPr>
                  <m:t>0,0</m:t>
                </m:r>
              </m:e>
            </m:d>
          </m:lim>
        </m:limLow>
        <m:rad>
          <m:radPr>
            <m:degHide m:val="1"/>
            <m:ctrlPr>
              <w:rPr>
                <w:rFonts w:ascii="Cambria Math" w:hAnsi="Cambria Math"/>
                <w:b/>
                <w:sz w:val="18"/>
                <w:szCs w:val="21"/>
              </w:rPr>
            </m:ctrlPr>
          </m:radPr>
          <m:deg>
            <m:ctrlPr>
              <w:rPr>
                <w:rFonts w:ascii="Cambria Math" w:hAnsi="Cambria Math"/>
                <w:b/>
                <w:noProof/>
                <w:sz w:val="18"/>
                <w:szCs w:val="21"/>
              </w:rPr>
            </m:ctrlPr>
          </m:deg>
          <m:e>
            <m:r>
              <m:rPr>
                <m:sty m:val="b"/>
              </m:rPr>
              <w:rPr>
                <w:rFonts w:ascii="Cambria Math" w:hAnsi="Cambria Math"/>
                <w:noProof/>
                <w:sz w:val="18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4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2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2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bi"/>
          </m:rPr>
          <w:rPr>
            <w:rFonts w:ascii="Cambria Math" w:hAnsi="Cambria Math"/>
            <w:sz w:val="18"/>
            <w:szCs w:val="20"/>
          </w:rPr>
          <m:t>=</m:t>
        </m:r>
        <m:r>
          <m:rPr>
            <m:sty m:val="b"/>
          </m:rPr>
          <w:rPr>
            <w:rFonts w:ascii="Cambria Math" w:hAnsi="Cambria Math"/>
            <w:noProof/>
            <w:sz w:val="18"/>
            <w:szCs w:val="21"/>
          </w:rPr>
          <m:t>1</m:t>
        </m:r>
        <m:r>
          <m:rPr>
            <m:sty m:val="bi"/>
          </m:rPr>
          <w:rPr>
            <w:rFonts w:ascii="Cambria Math" w:hAnsi="Cambria Math"/>
            <w:sz w:val="18"/>
            <w:szCs w:val="21"/>
          </w:rPr>
          <m:t>-</m:t>
        </m:r>
        <m:f>
          <m:fPr>
            <m:ctrlPr>
              <w:rPr>
                <w:rFonts w:ascii="Cambria Math" w:hAnsi="Cambria Math"/>
                <w:b/>
                <w:sz w:val="22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 xml:space="preserve">g </m:t>
            </m:r>
            <m:d>
              <m:dPr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4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1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hAnsi="Cambria Math"/>
                <w:b/>
                <w:i/>
                <w:noProof/>
                <w:sz w:val="22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2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1"/>
              </w:rPr>
              <m:t>r</m:t>
            </m:r>
            <m:sSup>
              <m:sSupPr>
                <m:ctrlPr>
                  <w:rPr>
                    <w:rFonts w:ascii="Cambria Math" w:hAnsi="Cambria Math"/>
                    <w:b/>
                    <w:sz w:val="22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2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  <w:sz w:val="18"/>
            <w:szCs w:val="20"/>
          </w:rPr>
          <m:t xml:space="preserve">  (5)</m:t>
        </m:r>
      </m:oMath>
      <w:r w:rsidR="00785404">
        <w:rPr>
          <w:noProof/>
        </w:rPr>
        <w:t xml:space="preserve"> </w:t>
      </w:r>
    </w:p>
    <w:p w14:paraId="0704C5E0" w14:textId="77777777" w:rsidR="00C96BD7" w:rsidRPr="00F15A89" w:rsidRDefault="00C96BD7" w:rsidP="00D17973">
      <w:pPr>
        <w:pStyle w:val="IOPText"/>
        <w:spacing w:line="240" w:lineRule="auto"/>
        <w:ind w:firstLine="0"/>
        <w:jc w:val="left"/>
        <w:rPr>
          <w:noProof/>
          <w:sz w:val="16"/>
          <w:szCs w:val="16"/>
        </w:rPr>
      </w:pPr>
    </w:p>
    <w:p w14:paraId="65DCEDDD" w14:textId="7970664C" w:rsidR="000E4E37" w:rsidRDefault="00FB6F60" w:rsidP="00C96BD7">
      <w:pPr>
        <w:pStyle w:val="IOPText"/>
        <w:spacing w:line="240" w:lineRule="auto"/>
        <w:ind w:firstLine="0"/>
        <w:rPr>
          <w:noProof/>
        </w:rPr>
      </w:pPr>
      <w:r>
        <w:rPr>
          <w:noProof/>
        </w:rPr>
        <w:t xml:space="preserve">to ignore the relativistic progression of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.</w:t>
      </w:r>
      <w:r w:rsidR="00C96BD7">
        <w:rPr>
          <w:noProof/>
        </w:rPr>
        <w:t xml:space="preserve"> </w:t>
      </w:r>
      <w:r w:rsidR="00037D27" w:rsidRPr="00037D27">
        <w:rPr>
          <w:noProof/>
        </w:rPr>
        <w:t>Excitingly, the resulting minimum contraction is a fixed fraction of the Schwarzschild radius:</w:t>
      </w:r>
    </w:p>
    <w:p w14:paraId="13C12D13" w14:textId="77777777" w:rsidR="00F56AC7" w:rsidRPr="00F15A89" w:rsidRDefault="00F56AC7" w:rsidP="008C0AFB">
      <w:pPr>
        <w:pStyle w:val="IOPText"/>
        <w:spacing w:line="240" w:lineRule="auto"/>
        <w:ind w:firstLine="0"/>
        <w:rPr>
          <w:noProof/>
          <w:sz w:val="16"/>
          <w:szCs w:val="16"/>
        </w:rPr>
      </w:pPr>
    </w:p>
    <w:p w14:paraId="37C15641" w14:textId="18497848" w:rsidR="000E4E37" w:rsidRPr="00FC6CB6" w:rsidRDefault="001E3162" w:rsidP="00FC6CB6">
      <w:pPr>
        <w:pStyle w:val="IOPText"/>
        <w:spacing w:line="276" w:lineRule="auto"/>
        <w:ind w:firstLine="0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 xml:space="preserve"> 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/>
                <w:b/>
                <w:i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 xml:space="preserve">g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iCs/>
                            <w:noProof/>
                            <w:sz w:val="28"/>
                            <w:szCs w:val="2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  <w:noProof/>
                                <w:sz w:val="28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  <w:sz w:val="28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noProof/>
                                <w:sz w:val="28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8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1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4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bi"/>
          </m:rPr>
          <w:rPr>
            <w:rFonts w:ascii="Cambria Math" w:hAnsi="Cambria Math"/>
            <w:noProof/>
            <w:szCs w:val="20"/>
          </w:rPr>
          <m:t>d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4"/>
                    <w:szCs w:val="21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w:bookmarkStart w:id="4" w:name="_Hlk150635197"/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w:bookmarkEnd w:id="4"/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18"/>
            <w:szCs w:val="18"/>
          </w:rPr>
          <m:t xml:space="preserve">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(6)</m:t>
        </m:r>
      </m:oMath>
      <w:r w:rsidR="00FC6CB6">
        <w:rPr>
          <w:noProof/>
        </w:rPr>
        <w:t xml:space="preserve"> </w:t>
      </w:r>
    </w:p>
    <w:p w14:paraId="7CA95011" w14:textId="4EB1065F" w:rsidR="00AA1B8B" w:rsidRPr="0037230D" w:rsidRDefault="00D91330" w:rsidP="00582770">
      <w:pPr>
        <w:pStyle w:val="IOPText"/>
        <w:spacing w:line="240" w:lineRule="auto"/>
        <w:ind w:firstLine="0"/>
        <w:rPr>
          <w:noProof/>
          <w:sz w:val="18"/>
          <w:szCs w:val="18"/>
        </w:rPr>
      </w:pPr>
      <w:r w:rsidRPr="0037230D">
        <w:rPr>
          <w:noProof/>
          <w:sz w:val="18"/>
          <w:szCs w:val="18"/>
        </w:rPr>
        <w:t xml:space="preserve"> </w:t>
      </w:r>
    </w:p>
    <w:p w14:paraId="2C1B1457" w14:textId="762ABD62" w:rsidR="00F211AF" w:rsidRDefault="001E3162" w:rsidP="00F211AF">
      <w:pPr>
        <w:pStyle w:val="IOPText"/>
        <w:ind w:firstLine="0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A44FD0">
        <w:rPr>
          <w:noProof/>
        </w:rPr>
        <w:t xml:space="preserve"> </w:t>
      </w:r>
      <w:r w:rsidR="00423ABB">
        <w:rPr>
          <w:noProof/>
        </w:rPr>
        <w:t xml:space="preserve"> </w:t>
      </w:r>
      <w:r w:rsidR="00E22C37">
        <w:rPr>
          <w:noProof/>
        </w:rPr>
        <w:t>is</w:t>
      </w:r>
      <w:r w:rsidR="00FC6CB6">
        <w:rPr>
          <w:noProof/>
        </w:rPr>
        <w:t xml:space="preserve"> exactly</w:t>
      </w:r>
      <w:r w:rsidR="00423ABB">
        <w:rPr>
          <w:noProof/>
        </w:rPr>
        <w:t xml:space="preserve"> </w:t>
      </w:r>
      <w:r w:rsidR="00423ABB" w:rsidRPr="007D6CF9">
        <w:rPr>
          <w:b/>
          <w:noProof/>
        </w:rPr>
        <w:t>1.5</w:t>
      </w:r>
      <w:r w:rsidR="00423ABB">
        <w:rPr>
          <w:noProof/>
        </w:rPr>
        <w:t xml:space="preserve"> times larger </w:t>
      </w:r>
      <w:r w:rsidR="00FA201A">
        <w:rPr>
          <w:noProof/>
        </w:rPr>
        <w:t xml:space="preserve">compared </w:t>
      </w:r>
      <w:r w:rsidR="00403C9E" w:rsidRPr="00403C9E">
        <w:rPr>
          <w:noProof/>
        </w:rPr>
        <w:t xml:space="preserve">to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A44FD0">
        <w:rPr>
          <w:noProof/>
        </w:rPr>
        <w:t xml:space="preserve"> and therefore perfectly follows</w:t>
      </w:r>
      <w:r w:rsidR="009E2C72">
        <w:rPr>
          <w:noProof/>
        </w:rPr>
        <w:t xml:space="preserve"> the</w:t>
      </w:r>
      <w:r w:rsidR="00F211AF">
        <w:rPr>
          <w:noProof/>
        </w:rPr>
        <w:t xml:space="preserve"> gravitational potential between the surface and</w:t>
      </w:r>
      <w:r w:rsidR="00DB467B">
        <w:rPr>
          <w:noProof/>
        </w:rPr>
        <w:t xml:space="preserve"> the</w:t>
      </w:r>
      <w:r w:rsidR="00F211AF">
        <w:rPr>
          <w:noProof/>
        </w:rPr>
        <w:t xml:space="preserve"> core</w:t>
      </w:r>
      <w:r w:rsidR="009E2C72">
        <w:rPr>
          <w:noProof/>
        </w:rPr>
        <w:t xml:space="preserve"> of the object</w:t>
      </w:r>
      <w:r w:rsidR="00F211AF">
        <w:rPr>
          <w:noProof/>
        </w:rPr>
        <w:t xml:space="preserve">. </w:t>
      </w:r>
      <w:r w:rsidR="00A44FD0">
        <w:rPr>
          <w:noProof/>
        </w:rPr>
        <w:t xml:space="preserve">The spectrum of </w:t>
      </w:r>
      <w:r w:rsidR="00A05B40">
        <w:rPr>
          <w:noProof/>
        </w:rPr>
        <w:t>spatiotemporal curvatures</w:t>
      </w:r>
      <w:r w:rsidR="00A44FD0">
        <w:rPr>
          <w:noProof/>
        </w:rPr>
        <w:t xml:space="preserve"> for any possible mass formation</w:t>
      </w:r>
      <w:r w:rsidR="00A45379">
        <w:rPr>
          <w:noProof/>
        </w:rPr>
        <w:t>s</w:t>
      </w:r>
      <w:r w:rsidR="00A44FD0">
        <w:rPr>
          <w:noProof/>
        </w:rPr>
        <w:t xml:space="preserve"> </w:t>
      </w:r>
      <w:r w:rsidR="00A05B40">
        <w:rPr>
          <w:noProof/>
        </w:rPr>
        <w:t xml:space="preserve">in our </w:t>
      </w:r>
      <w:r w:rsidR="00A45379">
        <w:rPr>
          <w:noProof/>
        </w:rPr>
        <w:t>u</w:t>
      </w:r>
      <w:r w:rsidR="00A05B40">
        <w:rPr>
          <w:noProof/>
        </w:rPr>
        <w:t xml:space="preserve">niverse </w:t>
      </w:r>
      <w:r w:rsidR="00CB73E1">
        <w:rPr>
          <w:noProof/>
        </w:rPr>
        <w:t>is therefore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 xml:space="preserve"> </m:t>
        </m:r>
      </m:oMath>
    </w:p>
    <w:p w14:paraId="6D2F156E" w14:textId="77777777" w:rsidR="00F211AF" w:rsidRPr="00212A29" w:rsidRDefault="00F211AF" w:rsidP="00F211AF">
      <w:pPr>
        <w:pStyle w:val="IOPText"/>
        <w:ind w:firstLine="0"/>
        <w:rPr>
          <w:noProof/>
          <w:szCs w:val="20"/>
        </w:rPr>
      </w:pPr>
    </w:p>
    <w:p w14:paraId="6E74B8DD" w14:textId="7227B30A" w:rsidR="00F211AF" w:rsidRPr="0029318D" w:rsidRDefault="001E3162" w:rsidP="00164B22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f>
          <m:fPr>
            <m:ctrlPr>
              <w:rPr>
                <w:rFonts w:ascii="Cambria Math" w:hAnsi="Cambria Math"/>
                <w:b/>
                <w:sz w:val="24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2</m:t>
            </m:r>
            <m:ctrlPr>
              <w:rPr>
                <w:rFonts w:ascii="Cambria Math" w:hAnsi="Cambria Math"/>
                <w:b/>
                <w:i/>
                <w:noProof/>
                <w:sz w:val="24"/>
                <w:szCs w:val="20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4"/>
                <w:szCs w:val="20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r>
          <m:rPr>
            <m:sty m:val="bi"/>
          </m:rPr>
          <w:rPr>
            <w:rFonts w:ascii="Cambria Math" w:hAnsi="Cambria Math"/>
            <w:szCs w:val="20"/>
          </w:rPr>
          <m:t>L</m:t>
        </m:r>
        <m:r>
          <m:rPr>
            <m:sty m:val="bi"/>
          </m:rPr>
          <w:rPr>
            <w:rFonts w:ascii="Cambria Math" w:hAnsi="Cambria Math" w:hint="eastAsia"/>
            <w:szCs w:val="20"/>
          </w:rPr>
          <m:t>≤</m:t>
        </m:r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Cs w:val="20"/>
          </w:rPr>
          <m:t xml:space="preserve">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(7)</m:t>
        </m:r>
      </m:oMath>
      <w:r w:rsidR="00164B22">
        <w:rPr>
          <w:noProof/>
          <w:sz w:val="10"/>
          <w:szCs w:val="10"/>
        </w:rPr>
        <w:t xml:space="preserve"> </w:t>
      </w:r>
    </w:p>
    <w:p w14:paraId="5643E84F" w14:textId="77777777" w:rsidR="00F56AC7" w:rsidRPr="00195F22" w:rsidRDefault="00F56AC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DFAF514" w14:textId="77777777" w:rsidR="00037D27" w:rsidRDefault="00037D27" w:rsidP="00037D27">
      <w:pPr>
        <w:pStyle w:val="IOPText"/>
        <w:rPr>
          <w:noProof/>
        </w:rPr>
      </w:pPr>
      <w:r>
        <w:rPr>
          <w:noProof/>
        </w:rPr>
        <w:t>The classic formula for the mass of a black hole</w:t>
      </w:r>
    </w:p>
    <w:p w14:paraId="1F98E978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484154F8" w14:textId="51EC2B52" w:rsidR="00037D27" w:rsidRDefault="001E3162" w:rsidP="00037D27">
      <w:pPr>
        <w:pStyle w:val="IOPText"/>
        <w:jc w:val="right"/>
        <w:rPr>
          <w:noProof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  <w:noProof/>
                        <w:sz w:val="28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8"/>
                        <w:szCs w:val="21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1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037D27">
        <w:rPr>
          <w:noProof/>
        </w:rPr>
        <w:t xml:space="preserve">                                </w:t>
      </w:r>
      <w:r w:rsidR="00037D27"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8</w:t>
      </w:r>
      <w:r w:rsidR="00037D27" w:rsidRPr="00C9308C">
        <w:rPr>
          <w:rFonts w:ascii="Cambria Math" w:hAnsi="Cambria Math"/>
          <w:noProof/>
          <w:szCs w:val="20"/>
        </w:rPr>
        <w:t>)</w:t>
      </w:r>
    </w:p>
    <w:p w14:paraId="0D6586AA" w14:textId="77777777" w:rsidR="00037D27" w:rsidRPr="00212A29" w:rsidRDefault="00037D27" w:rsidP="00037D27">
      <w:pPr>
        <w:pStyle w:val="IOPText"/>
        <w:rPr>
          <w:noProof/>
          <w:szCs w:val="20"/>
        </w:rPr>
      </w:pPr>
    </w:p>
    <w:p w14:paraId="0AEBCFB3" w14:textId="77777777" w:rsidR="00037D27" w:rsidRDefault="00037D27" w:rsidP="00037D27">
      <w:pPr>
        <w:pStyle w:val="IOPText"/>
        <w:ind w:firstLine="0"/>
        <w:rPr>
          <w:noProof/>
        </w:rPr>
      </w:pPr>
      <w:r>
        <w:rPr>
          <w:noProof/>
        </w:rPr>
        <w:t xml:space="preserve">becomes the basis of the </w:t>
      </w:r>
      <w:r w:rsidRPr="00EF6C38">
        <w:rPr>
          <w:noProof/>
        </w:rPr>
        <w:t>object-unspecific version</w:t>
      </w:r>
      <w:r>
        <w:rPr>
          <w:noProof/>
        </w:rPr>
        <w:t>:</w:t>
      </w:r>
    </w:p>
    <w:p w14:paraId="138BB26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714747D2" w14:textId="755441BD" w:rsidR="00037D27" w:rsidRDefault="00037D27" w:rsidP="00037D27">
      <w:pPr>
        <w:pStyle w:val="IOPText"/>
        <w:jc w:val="right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M=</m:t>
        </m:r>
        <m:r>
          <m:rPr>
            <m:sty m:val="bi"/>
          </m:rPr>
          <w:rPr>
            <w:rFonts w:ascii="Cambria Math" w:hAnsi="Cambria Math"/>
            <w:szCs w:val="20"/>
          </w:rPr>
          <m:t>k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L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noProof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>
        <w:rPr>
          <w:noProof/>
        </w:rPr>
        <w:t xml:space="preserve">                      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9</w:t>
      </w:r>
      <w:r w:rsidRPr="00C9308C">
        <w:rPr>
          <w:rFonts w:ascii="Cambria Math" w:hAnsi="Cambria Math"/>
          <w:noProof/>
          <w:szCs w:val="20"/>
        </w:rPr>
        <w:t>)</w:t>
      </w:r>
    </w:p>
    <w:p w14:paraId="569B248C" w14:textId="77777777" w:rsidR="00037D27" w:rsidRPr="00212A29" w:rsidRDefault="00037D27" w:rsidP="00037D27">
      <w:pPr>
        <w:pStyle w:val="IOPText"/>
        <w:ind w:firstLine="0"/>
        <w:rPr>
          <w:b/>
          <w:noProof/>
          <w:szCs w:val="20"/>
        </w:rPr>
      </w:pPr>
    </w:p>
    <w:p w14:paraId="18D5E002" w14:textId="170D2A45" w:rsidR="00037D27" w:rsidRDefault="00037D27" w:rsidP="00037D27">
      <w:pPr>
        <w:pStyle w:val="IOPText"/>
        <w:ind w:firstLine="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>
        <w:rPr>
          <w:noProof/>
        </w:rPr>
        <w:t xml:space="preserve"> </w:t>
      </w:r>
      <w:r w:rsidR="005507EC">
        <w:rPr>
          <w:noProof/>
        </w:rPr>
        <w:t>hast to</w:t>
      </w:r>
      <w:r w:rsidR="00A05B40" w:rsidRPr="00A05B40">
        <w:rPr>
          <w:noProof/>
        </w:rPr>
        <w:t xml:space="preserve"> be adjusted to the respective spectral value of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>:</w:t>
      </w:r>
    </w:p>
    <w:p w14:paraId="5FFF7BB3" w14:textId="77777777" w:rsidR="00037D27" w:rsidRPr="00212A29" w:rsidRDefault="00037D27" w:rsidP="00037D27">
      <w:pPr>
        <w:pStyle w:val="IOPText"/>
        <w:ind w:firstLine="0"/>
        <w:rPr>
          <w:noProof/>
          <w:szCs w:val="20"/>
        </w:rPr>
      </w:pPr>
    </w:p>
    <w:p w14:paraId="67396D19" w14:textId="34051247" w:rsidR="00037D27" w:rsidRDefault="00037D27" w:rsidP="00037D27">
      <w:pPr>
        <w:pStyle w:val="IOPText"/>
        <w:jc w:val="right"/>
        <w:rPr>
          <w:noProof/>
        </w:rPr>
      </w:pPr>
      <w:r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k=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  <w:noProof/>
                    <w:sz w:val="28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i/>
                    <w:noProof/>
                    <w:sz w:val="28"/>
                    <w:szCs w:val="21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1"/>
                  </w:rPr>
                  <m:t>s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noProof/>
                    <w:sz w:val="24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noProof/>
                    <w:sz w:val="24"/>
                    <w:szCs w:val="28"/>
                  </w:rPr>
                  <m:t>min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1"/>
              </w:rPr>
              <m:t>L</m:t>
            </m:r>
          </m:den>
        </m:f>
      </m:oMath>
      <w:r>
        <w:rPr>
          <w:noProof/>
        </w:rPr>
        <w:t xml:space="preserve">        </w:t>
      </w:r>
      <w:r w:rsidR="00CF197B">
        <w:rPr>
          <w:noProof/>
        </w:rPr>
        <w:t xml:space="preserve">  </w:t>
      </w:r>
      <w:r>
        <w:rPr>
          <w:noProof/>
        </w:rPr>
        <w:t xml:space="preserve"> </w:t>
      </w:r>
      <w:r w:rsidR="00CF197B">
        <w:rPr>
          <w:noProof/>
        </w:rPr>
        <w:t xml:space="preserve"> </w:t>
      </w:r>
      <w:r>
        <w:rPr>
          <w:noProof/>
        </w:rPr>
        <w:t xml:space="preserve">           </w:t>
      </w:r>
      <w:r w:rsidRPr="00C9308C">
        <w:rPr>
          <w:rFonts w:ascii="Cambria Math" w:hAnsi="Cambria Math"/>
          <w:noProof/>
          <w:szCs w:val="20"/>
        </w:rPr>
        <w:t>(</w:t>
      </w:r>
      <w:r w:rsidR="00CB73E1">
        <w:rPr>
          <w:rFonts w:ascii="Cambria Math" w:hAnsi="Cambria Math"/>
          <w:noProof/>
          <w:szCs w:val="20"/>
        </w:rPr>
        <w:t>10</w:t>
      </w:r>
      <w:r w:rsidRPr="00C9308C">
        <w:rPr>
          <w:rFonts w:ascii="Cambria Math" w:hAnsi="Cambria Math"/>
          <w:noProof/>
          <w:szCs w:val="20"/>
        </w:rPr>
        <w:t>)</w:t>
      </w:r>
    </w:p>
    <w:p w14:paraId="7D15D654" w14:textId="77777777" w:rsidR="00037D27" w:rsidRPr="00212A29" w:rsidRDefault="00037D27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7684DAAB" w14:textId="2168566C" w:rsidR="00FC6CB6" w:rsidRDefault="00D04B07" w:rsidP="00B77C92">
      <w:pPr>
        <w:pStyle w:val="IOPText"/>
        <w:spacing w:line="240" w:lineRule="auto"/>
        <w:ind w:firstLine="0"/>
        <w:rPr>
          <w:noProof/>
        </w:rPr>
      </w:pPr>
      <w:r w:rsidRPr="00D04B07">
        <w:rPr>
          <w:noProof/>
        </w:rPr>
        <w:t xml:space="preserve">For quantum particles or </w:t>
      </w:r>
      <w:r w:rsidR="00D41A35">
        <w:rPr>
          <w:noProof/>
        </w:rPr>
        <w:t xml:space="preserve">small </w:t>
      </w:r>
      <w:r w:rsidRPr="00D04B07">
        <w:rPr>
          <w:noProof/>
        </w:rPr>
        <w:t xml:space="preserve">structures with </w:t>
      </w:r>
      <w:r w:rsidR="0018282E">
        <w:rPr>
          <w:noProof/>
        </w:rPr>
        <w:t>very</w:t>
      </w:r>
      <w:r w:rsidRPr="00D04B07">
        <w:rPr>
          <w:noProof/>
        </w:rPr>
        <w:t xml:space="preserve"> low densit</w:t>
      </w:r>
      <w:r w:rsidR="0018282E">
        <w:rPr>
          <w:noProof/>
        </w:rPr>
        <w:t>ies</w:t>
      </w:r>
      <w:r w:rsidRPr="00D04B07">
        <w:rPr>
          <w:noProof/>
        </w:rPr>
        <w:t>, the mass can therefore be expressed as</w:t>
      </w:r>
    </w:p>
    <w:p w14:paraId="19AA4D74" w14:textId="77777777" w:rsidR="00423ABB" w:rsidRPr="00212A29" w:rsidRDefault="00423ABB" w:rsidP="00B77C92">
      <w:pPr>
        <w:pStyle w:val="IOPText"/>
        <w:spacing w:line="240" w:lineRule="auto"/>
        <w:ind w:firstLine="0"/>
        <w:rPr>
          <w:noProof/>
          <w:szCs w:val="20"/>
        </w:rPr>
      </w:pPr>
    </w:p>
    <w:p w14:paraId="530036E7" w14:textId="72BF67FC" w:rsidR="000B7ACC" w:rsidRDefault="001E3162" w:rsidP="00B41094">
      <w:pPr>
        <w:pStyle w:val="IOPText"/>
        <w:spacing w:line="240" w:lineRule="auto"/>
        <w:ind w:firstLine="0"/>
        <w:jc w:val="right"/>
        <w:rPr>
          <w:noProof/>
          <w:sz w:val="10"/>
          <w:szCs w:val="10"/>
        </w:rPr>
      </w:pP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M</m:t>
            </m:r>
            <m:ctrlPr>
              <w:rPr>
                <w:rFonts w:ascii="Cambria Math" w:hAnsi="Cambria Math"/>
                <w:b/>
                <w:i/>
                <w:noProof/>
                <w:szCs w:val="20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9"/>
            <w:szCs w:val="19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f>
          <m:fPr>
            <m:ctrlPr>
              <w:rPr>
                <w:rFonts w:ascii="Cambria Math" w:hAnsi="Cambria Math"/>
                <w:b/>
                <w:i/>
                <w:sz w:val="19"/>
                <w:szCs w:val="19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8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0"/>
              </w:rPr>
              <m:t>G</m:t>
            </m:r>
          </m:den>
        </m:f>
      </m:oMath>
      <w:r w:rsidR="00B41094">
        <w:rPr>
          <w:noProof/>
          <w:sz w:val="10"/>
          <w:szCs w:val="10"/>
        </w:rPr>
        <w:t xml:space="preserve"> </w:t>
      </w:r>
      <m:oMath>
        <m:r>
          <w:rPr>
            <w:rFonts w:ascii="Cambria Math" w:hAnsi="Cambria Math"/>
            <w:noProof/>
            <w:sz w:val="10"/>
            <w:szCs w:val="10"/>
          </w:rPr>
          <m:t xml:space="preserve">                                                          </m:t>
        </m:r>
        <m:r>
          <m:rPr>
            <m:sty m:val="p"/>
          </m:rPr>
          <w:rPr>
            <w:rFonts w:ascii="Cambria Math" w:hAnsi="Cambria Math"/>
            <w:noProof/>
            <w:szCs w:val="20"/>
          </w:rPr>
          <m:t>(11)</m:t>
        </m:r>
      </m:oMath>
    </w:p>
    <w:p w14:paraId="206E3BB6" w14:textId="77777777" w:rsidR="000B7ACC" w:rsidRPr="00212A29" w:rsidRDefault="000B7ACC" w:rsidP="00582770">
      <w:pPr>
        <w:pStyle w:val="IOPText"/>
        <w:spacing w:line="240" w:lineRule="auto"/>
        <w:ind w:firstLine="0"/>
        <w:rPr>
          <w:noProof/>
          <w:szCs w:val="20"/>
        </w:rPr>
      </w:pPr>
    </w:p>
    <w:p w14:paraId="15EBC8C1" w14:textId="0E25F7D2" w:rsidR="007F51E7" w:rsidRDefault="002605E0" w:rsidP="007D0E29">
      <w:pPr>
        <w:pStyle w:val="IOPText"/>
        <w:ind w:firstLine="0"/>
        <w:rPr>
          <w:noProof/>
        </w:rPr>
      </w:pPr>
      <w:r>
        <w:rPr>
          <w:noProof/>
        </w:rPr>
        <w:t xml:space="preserve">By using the object-specific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>
        <w:rPr>
          <w:noProof/>
        </w:rPr>
        <w:t xml:space="preserve"> instead of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>
        <w:rPr>
          <w:noProof/>
        </w:rPr>
        <w:t xml:space="preserve"> in</w:t>
      </w:r>
      <w:r w:rsidR="00867EC3" w:rsidRPr="00867EC3">
        <w:rPr>
          <w:noProof/>
        </w:rPr>
        <w:t xml:space="preserve"> this formula, </w:t>
      </w:r>
      <w:r w:rsidR="001C084A">
        <w:rPr>
          <w:noProof/>
        </w:rPr>
        <w:t xml:space="preserve">even </w:t>
      </w:r>
      <w:r w:rsidR="00867EC3" w:rsidRPr="00867EC3">
        <w:rPr>
          <w:noProof/>
        </w:rPr>
        <w:t xml:space="preserve">the calculated masses of </w:t>
      </w:r>
      <w:r w:rsidR="00297EC1">
        <w:rPr>
          <w:noProof/>
        </w:rPr>
        <w:t>most</w:t>
      </w:r>
      <w:r w:rsidR="00867EC3" w:rsidRPr="00867EC3">
        <w:rPr>
          <w:noProof/>
        </w:rPr>
        <w:t xml:space="preserve"> celestial bodies</w:t>
      </w:r>
      <w:r>
        <w:rPr>
          <w:noProof/>
        </w:rPr>
        <w:t xml:space="preserve"> </w:t>
      </w:r>
      <w:r w:rsidR="00D76467" w:rsidRPr="00D76467">
        <w:rPr>
          <w:noProof/>
        </w:rPr>
        <w:t>correspond almost exactly to the values ​​from the NASA reference</w:t>
      </w:r>
      <w:r w:rsidR="00182617" w:rsidRPr="00182617">
        <w:rPr>
          <w:noProof/>
        </w:rPr>
        <w:t>.</w:t>
      </w:r>
      <w:r w:rsidR="004F0AFA">
        <w:rPr>
          <w:noProof/>
        </w:rPr>
        <w:t xml:space="preserve"> </w:t>
      </w:r>
      <w:r w:rsidR="00D501DA">
        <w:rPr>
          <w:noProof/>
        </w:rPr>
        <w:t xml:space="preserve">This is not surprising </w:t>
      </w:r>
      <w:r w:rsidR="009E2C72">
        <w:rPr>
          <w:noProof/>
        </w:rPr>
        <w:t>because</w:t>
      </w:r>
      <w:r w:rsidR="004F0AFA" w:rsidRPr="004F0AFA">
        <w:rPr>
          <w:noProof/>
        </w:rPr>
        <w:t xml:space="preserve"> </w:t>
      </w:r>
      <w:r w:rsidR="00AD4429" w:rsidRPr="00AD4429">
        <w:rPr>
          <w:noProof/>
        </w:rPr>
        <w:t xml:space="preserve">the </w:t>
      </w:r>
      <w:r w:rsidR="007447F4">
        <w:rPr>
          <w:noProof/>
        </w:rPr>
        <w:t>effect</w:t>
      </w:r>
      <w:r w:rsidR="00AD4429" w:rsidRPr="00AD4429">
        <w:rPr>
          <w:noProof/>
        </w:rPr>
        <w:t xml:space="preserve"> of </w:t>
      </w:r>
      <w:r w:rsidR="007447F4">
        <w:rPr>
          <w:noProof/>
        </w:rPr>
        <w:t>time dilation</w:t>
      </w:r>
      <w:r w:rsidR="00AD4429" w:rsidRPr="00AD4429">
        <w:rPr>
          <w:noProof/>
        </w:rPr>
        <w:t xml:space="preserve"> </w:t>
      </w:r>
      <w:r w:rsidR="007447F4">
        <w:rPr>
          <w:noProof/>
        </w:rPr>
        <w:t>on</w:t>
      </w:r>
      <w:r w:rsidR="004F0AFA" w:rsidRPr="004F0AFA">
        <w:rPr>
          <w:noProof/>
        </w:rPr>
        <w:t xml:space="preserve"> planets and </w:t>
      </w:r>
      <w:r w:rsidR="00D76467">
        <w:rPr>
          <w:noProof/>
        </w:rPr>
        <w:t>many</w:t>
      </w:r>
      <w:r w:rsidR="004F0AFA" w:rsidRPr="004F0AFA">
        <w:rPr>
          <w:noProof/>
        </w:rPr>
        <w:t xml:space="preserve"> stars is </w:t>
      </w:r>
      <w:r w:rsidR="001C084A">
        <w:rPr>
          <w:noProof/>
        </w:rPr>
        <w:t>practically</w:t>
      </w:r>
      <w:r w:rsidR="004F0AFA" w:rsidRPr="004F0AFA">
        <w:rPr>
          <w:noProof/>
        </w:rPr>
        <w:t xml:space="preserve"> negligible</w:t>
      </w:r>
      <w:r w:rsidR="00CD7093">
        <w:rPr>
          <w:noProof/>
        </w:rPr>
        <w:t xml:space="preserve"> and there</w:t>
      </w:r>
      <w:r w:rsidR="00671D81">
        <w:rPr>
          <w:noProof/>
        </w:rPr>
        <w:t xml:space="preserve"> </w:t>
      </w:r>
      <w:r w:rsidR="009E2C72">
        <w:rPr>
          <w:noProof/>
        </w:rPr>
        <w:t>is</w:t>
      </w:r>
      <w:r w:rsidR="00CD7093">
        <w:rPr>
          <w:noProof/>
        </w:rPr>
        <w:t xml:space="preserve"> </w:t>
      </w:r>
      <w:r w:rsidR="00CD3807">
        <w:rPr>
          <w:noProof/>
        </w:rPr>
        <w:t>hardly any</w:t>
      </w:r>
      <w:r w:rsidR="00CD7093">
        <w:rPr>
          <w:noProof/>
        </w:rPr>
        <w:t xml:space="preserve"> relevant difference between</w:t>
      </w:r>
      <w:r w:rsidR="00707E65">
        <w:rPr>
          <w:noProof/>
        </w:rPr>
        <w:t xml:space="preserve"> their specific</w:t>
      </w:r>
      <w:r w:rsidR="00CD7093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="00707E65">
        <w:rPr>
          <w:noProof/>
        </w:rPr>
        <w:t xml:space="preserve"> an</w:t>
      </w:r>
      <w:r w:rsidR="00D76467">
        <w:rPr>
          <w:noProof/>
        </w:rPr>
        <w:t xml:space="preserve">d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5A236F">
        <w:rPr>
          <w:noProof/>
        </w:rPr>
        <w:t>:</w:t>
      </w:r>
      <w:r w:rsidR="004749C7">
        <w:rPr>
          <w:noProof/>
        </w:rPr>
        <w:t xml:space="preserve"> </w:t>
      </w:r>
    </w:p>
    <w:p w14:paraId="16C79880" w14:textId="77777777" w:rsidR="009A0F50" w:rsidRPr="00212A29" w:rsidRDefault="009A0F50" w:rsidP="007D0E29">
      <w:pPr>
        <w:pStyle w:val="IOPText"/>
        <w:ind w:firstLine="0"/>
        <w:rPr>
          <w:noProof/>
          <w:szCs w:val="20"/>
        </w:rPr>
      </w:pPr>
    </w:p>
    <w:p w14:paraId="783D99C7" w14:textId="4EB40359" w:rsidR="00B52550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</w:t>
      </w:r>
      <w:r w:rsidR="00D91330" w:rsidRPr="00F158CB">
        <w:rPr>
          <w:noProof/>
        </w:rPr>
        <w:t>Moon:</w:t>
      </w:r>
      <w:r w:rsidR="00F158CB" w:rsidRPr="00452026">
        <w:rPr>
          <w:noProof/>
        </w:rPr>
        <w:t xml:space="preserve"> </w:t>
      </w:r>
      <w:r w:rsidR="00452026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=1737400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=1.622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42C885C" w14:textId="01E3E6C7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=0.00007263531344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4758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=0.000072635313443221 m</m:t>
          </m:r>
        </m:oMath>
      </m:oMathPara>
    </w:p>
    <w:p w14:paraId="41B2DB79" w14:textId="3527D53E" w:rsidR="00CB5CF6" w:rsidRPr="00E40E36" w:rsidRDefault="00CB5CF6" w:rsidP="008A7BC9">
      <w:pPr>
        <w:pStyle w:val="IOPText"/>
        <w:ind w:firstLine="0"/>
        <w:jc w:val="center"/>
        <w:rPr>
          <w:noProof/>
          <w:sz w:val="10"/>
          <w:szCs w:val="10"/>
        </w:rPr>
      </w:pPr>
    </w:p>
    <w:p w14:paraId="0325D721" w14:textId="6600A47A" w:rsidR="00244A1B" w:rsidRPr="002A26F8" w:rsidRDefault="001E3162" w:rsidP="008A7BC9">
      <w:pPr>
        <w:pStyle w:val="IOPText"/>
        <w:ind w:firstLine="0"/>
        <w:jc w:val="center"/>
        <w:rPr>
          <w:i/>
          <w:noProof/>
          <w:sz w:val="18"/>
          <w:szCs w:val="18"/>
          <w:lang w:val="de-DE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Segoe UI Symbol" w:hAnsi="Segoe UI Symbol" w:cs="Segoe UI Symbol"/>
                <w:sz w:val="28"/>
                <w:szCs w:val="30"/>
                <w:lang w:val="de-DE"/>
              </w:rPr>
              <m:t>☾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F52BFB" w:rsidRPr="002A26F8">
        <w:rPr>
          <w:i/>
          <w:noProof/>
          <w:szCs w:val="20"/>
          <w:lang w:val="de-DE"/>
        </w:rPr>
        <w:t>0.75</w:t>
      </w:r>
      <w:r w:rsidR="00EE27B4" w:rsidRPr="002A26F8">
        <w:rPr>
          <w:i/>
          <w:noProof/>
          <w:szCs w:val="20"/>
          <w:lang w:val="de-DE"/>
        </w:rPr>
        <w:t>*</w:t>
      </w:r>
      <w:r w:rsidR="00CB4335" w:rsidRPr="002A26F8">
        <w:rPr>
          <w:b/>
          <w:i/>
          <w:noProof/>
          <w:szCs w:val="20"/>
          <w:lang w:val="de-DE"/>
        </w:rPr>
        <w:t>0.00007263531</w:t>
      </w:r>
      <w:r w:rsidR="008A7BC9" w:rsidRPr="002A26F8">
        <w:rPr>
          <w:b/>
          <w:i/>
          <w:noProof/>
          <w:szCs w:val="20"/>
          <w:lang w:val="de-DE"/>
        </w:rPr>
        <w:t xml:space="preserve"> m</w:t>
      </w:r>
      <w:r w:rsidR="00EE27B4" w:rsidRPr="002A26F8">
        <w:rPr>
          <w:i/>
          <w:noProof/>
          <w:szCs w:val="20"/>
          <w:lang w:val="de-DE"/>
        </w:rPr>
        <w:t>*</w:t>
      </w:r>
      <w:r w:rsidR="00384CA1" w:rsidRPr="002A26F8">
        <w:rPr>
          <w:i/>
          <w:noProof/>
          <w:szCs w:val="20"/>
          <w:lang w:val="de-DE"/>
        </w:rPr>
        <w:t>c</w:t>
      </w:r>
      <w:r w:rsidR="00EE27B4" w:rsidRPr="002A26F8">
        <w:rPr>
          <w:i/>
          <w:noProof/>
          <w:szCs w:val="20"/>
          <w:lang w:val="de-DE"/>
        </w:rPr>
        <w:t>^</w:t>
      </w:r>
      <w:r w:rsidR="00F52BFB" w:rsidRPr="002A26F8">
        <w:rPr>
          <w:i/>
          <w:noProof/>
          <w:szCs w:val="20"/>
          <w:lang w:val="de-DE"/>
        </w:rPr>
        <w:t>2</w:t>
      </w:r>
      <w:r w:rsidR="008B0BB6" w:rsidRPr="002A26F8">
        <w:rPr>
          <w:i/>
          <w:noProof/>
          <w:szCs w:val="20"/>
          <w:lang w:val="de-DE"/>
        </w:rPr>
        <w:t>/</w:t>
      </w:r>
      <w:r w:rsidR="008A7BC9" w:rsidRPr="002A26F8">
        <w:rPr>
          <w:i/>
          <w:noProof/>
          <w:szCs w:val="20"/>
          <w:lang w:val="de-DE"/>
        </w:rPr>
        <w:t>G</w:t>
      </w:r>
    </w:p>
    <w:p w14:paraId="298979ED" w14:textId="6016E429" w:rsidR="00452026" w:rsidRPr="002A26F8" w:rsidRDefault="0027544D" w:rsidP="00B7232E">
      <w:pPr>
        <w:pStyle w:val="IOPText"/>
        <w:ind w:firstLine="0"/>
        <w:jc w:val="center"/>
        <w:rPr>
          <w:noProof/>
          <w:szCs w:val="20"/>
          <w:lang w:val="de-DE"/>
        </w:rPr>
      </w:pPr>
      <w:r w:rsidRPr="002A26F8">
        <w:rPr>
          <w:b/>
          <w:i/>
          <w:noProof/>
          <w:szCs w:val="28"/>
          <w:lang w:val="de-D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noProof/>
            <w:szCs w:val="28"/>
            <w:lang w:val="de-DE"/>
          </w:rPr>
          <m:t>≈</m:t>
        </m:r>
      </m:oMath>
      <w:r w:rsidR="00413C02" w:rsidRPr="00DF0C2F">
        <w:rPr>
          <w:b/>
          <w:noProof/>
          <w:sz w:val="18"/>
          <w:szCs w:val="18"/>
          <w:lang w:val="de-DE"/>
        </w:rPr>
        <w:t xml:space="preserve"> </w:t>
      </w:r>
      <w:r w:rsidR="00413C02" w:rsidRPr="0027544D">
        <w:rPr>
          <w:b/>
          <w:noProof/>
          <w:szCs w:val="20"/>
          <w:lang w:val="de-DE"/>
        </w:rPr>
        <w:t>7</w:t>
      </w:r>
      <w:r w:rsidR="00ED3C7C" w:rsidRPr="0027544D">
        <w:rPr>
          <w:b/>
          <w:noProof/>
          <w:szCs w:val="20"/>
          <w:lang w:val="de-DE"/>
        </w:rPr>
        <w:t>.</w:t>
      </w:r>
      <w:r w:rsidR="00413C02" w:rsidRPr="0027544D">
        <w:rPr>
          <w:b/>
          <w:noProof/>
          <w:szCs w:val="20"/>
          <w:lang w:val="de-DE"/>
        </w:rPr>
        <w:t>3</w:t>
      </w:r>
      <w:r w:rsidR="005917AF" w:rsidRPr="0027544D">
        <w:rPr>
          <w:b/>
          <w:noProof/>
          <w:szCs w:val="20"/>
          <w:lang w:val="de-DE"/>
        </w:rPr>
        <w:t>4</w:t>
      </w:r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  <w:lang w:val="de-DE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22</m:t>
            </m:r>
          </m:sup>
        </m:sSup>
      </m:oMath>
      <w:r w:rsidR="00413C02" w:rsidRPr="0027544D">
        <w:rPr>
          <w:b/>
          <w:noProof/>
          <w:szCs w:val="20"/>
          <w:lang w:val="de-DE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93BF1AD" w14:textId="77777777" w:rsidR="00E40E36" w:rsidRPr="00250A21" w:rsidRDefault="00E40E36" w:rsidP="00B7232E">
      <w:pPr>
        <w:pStyle w:val="IOPText"/>
        <w:ind w:firstLine="0"/>
        <w:jc w:val="center"/>
        <w:rPr>
          <w:rFonts w:ascii="Cambria Math" w:hAnsi="Cambria Math"/>
          <w:noProof/>
          <w:sz w:val="22"/>
          <w:lang w:val="de-DE"/>
        </w:rPr>
      </w:pPr>
    </w:p>
    <w:p w14:paraId="463E7833" w14:textId="5852A628" w:rsidR="00452026" w:rsidRPr="002A26F8" w:rsidRDefault="0033679F" w:rsidP="0033679F">
      <w:pPr>
        <w:pStyle w:val="IOPText"/>
        <w:ind w:firstLine="0"/>
        <w:rPr>
          <w:noProof/>
          <w:sz w:val="22"/>
          <w:szCs w:val="28"/>
          <w:lang w:val="de-DE"/>
        </w:rPr>
      </w:pPr>
      <w:r>
        <w:rPr>
          <w:noProof/>
          <w:lang w:val="de-DE"/>
        </w:rPr>
        <w:t xml:space="preserve">                </w:t>
      </w:r>
      <w:r w:rsidR="00D91330" w:rsidRPr="00CF25F9">
        <w:rPr>
          <w:noProof/>
          <w:lang w:val="de-DE"/>
        </w:rPr>
        <w:t xml:space="preserve">Venus:      </w:t>
      </w:r>
      <w:bookmarkStart w:id="5" w:name="_Hlk124785343"/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=6051800 </m:t>
        </m:r>
        <m:r>
          <w:rPr>
            <w:rFonts w:ascii="Cambria Math" w:hAnsi="Cambria Math"/>
            <w:noProof/>
            <w:sz w:val="16"/>
            <w:szCs w:val="16"/>
          </w:rPr>
          <m:t>m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 xml:space="preserve">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  <w:lang w:val="de-DE"/>
          </w:rPr>
          <m:t>=8.87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  <w:lang w:val="de-DE"/>
                  </w:rPr>
                  <m:t>2</m:t>
                </m:r>
              </m:sup>
            </m:sSup>
          </m:den>
        </m:f>
      </m:oMath>
      <w:bookmarkEnd w:id="5"/>
    </w:p>
    <w:p w14:paraId="75A0CEBB" w14:textId="7B1A1715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=0.00481936794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5878921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=0.004819367943935975 m</m:t>
          </m:r>
        </m:oMath>
      </m:oMathPara>
    </w:p>
    <w:p w14:paraId="75BD2E29" w14:textId="77777777" w:rsidR="00E40E36" w:rsidRPr="00CF25F9" w:rsidRDefault="00E40E36" w:rsidP="0033679F">
      <w:pPr>
        <w:pStyle w:val="IOPText"/>
        <w:ind w:firstLine="0"/>
        <w:rPr>
          <w:noProof/>
          <w:sz w:val="10"/>
          <w:szCs w:val="10"/>
          <w:lang w:val="de-DE"/>
        </w:rPr>
      </w:pPr>
    </w:p>
    <w:p w14:paraId="4E45EC8B" w14:textId="5CBD5320" w:rsidR="00EE27B4" w:rsidRPr="00DF0C2F" w:rsidRDefault="001E3162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Segoe UI Symbol" w:cs="Segoe UI Symbol"/>
                <w:sz w:val="28"/>
                <w:szCs w:val="30"/>
              </w:rPr>
              <m:t>♀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D91330" w:rsidRPr="0027544D">
        <w:rPr>
          <w:b/>
          <w:i/>
          <w:noProof/>
          <w:szCs w:val="20"/>
        </w:rPr>
        <w:t>0.0048193679</w:t>
      </w:r>
      <w:r w:rsidR="000F3722">
        <w:rPr>
          <w:b/>
          <w:i/>
          <w:noProof/>
          <w:szCs w:val="20"/>
        </w:rPr>
        <w:t>4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4ED85E6E" w14:textId="33BF156B" w:rsidR="009A0F50" w:rsidRPr="00E40E36" w:rsidRDefault="0027544D" w:rsidP="00E40E36">
      <w:pPr>
        <w:pStyle w:val="IOPText"/>
        <w:ind w:firstLine="0"/>
        <w:jc w:val="center"/>
        <w:rPr>
          <w:rFonts w:ascii="Cambria Math" w:hAnsi="Cambria Math"/>
          <w:noProof/>
          <w:sz w:val="18"/>
          <w:szCs w:val="18"/>
        </w:rPr>
      </w:pPr>
      <w:r>
        <w:rPr>
          <w:b/>
          <w:noProof/>
          <w:szCs w:val="2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D91330" w:rsidRPr="00DF0C2F">
        <w:rPr>
          <w:b/>
          <w:noProof/>
          <w:sz w:val="18"/>
          <w:szCs w:val="18"/>
        </w:rPr>
        <w:t xml:space="preserve"> </w:t>
      </w:r>
      <w:r w:rsidR="00D91330" w:rsidRPr="0027544D">
        <w:rPr>
          <w:b/>
          <w:noProof/>
          <w:szCs w:val="20"/>
        </w:rPr>
        <w:t>4.87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62A65B9A" w14:textId="59CA7962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</w:t>
      </w:r>
      <w:r w:rsidR="00D91330">
        <w:rPr>
          <w:noProof/>
        </w:rPr>
        <w:t>Earth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=6371000 m      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=9.81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7219E1A" w14:textId="1FDFF113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=0.00590719827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9239902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=0.005907198276467089 m</m:t>
          </m:r>
        </m:oMath>
      </m:oMathPara>
    </w:p>
    <w:p w14:paraId="5D6A03D3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06DEAB67" w14:textId="6D38761C" w:rsidR="006607C1" w:rsidRPr="00D71A51" w:rsidRDefault="001E3162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 w:cs="Cambria Math"/>
                <w:color w:val="4D5156"/>
                <w:szCs w:val="21"/>
                <w:shd w:val="clear" w:color="auto" w:fill="FFFFFF"/>
              </w:rPr>
              <m:t>⊕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71A51" w:rsidRPr="0027544D">
        <w:rPr>
          <w:i/>
          <w:noProof/>
          <w:szCs w:val="20"/>
        </w:rPr>
        <w:t>*</w:t>
      </w:r>
      <w:r w:rsidR="00D71A51" w:rsidRPr="0027544D">
        <w:rPr>
          <w:b/>
          <w:i/>
          <w:noProof/>
          <w:szCs w:val="20"/>
        </w:rPr>
        <w:t>0.00</w:t>
      </w:r>
      <w:r w:rsidR="006D206D" w:rsidRPr="006D206D">
        <w:rPr>
          <w:b/>
          <w:i/>
          <w:noProof/>
          <w:szCs w:val="20"/>
        </w:rPr>
        <w:t>590</w:t>
      </w:r>
      <w:r w:rsidR="00430853">
        <w:rPr>
          <w:b/>
          <w:i/>
          <w:noProof/>
          <w:szCs w:val="20"/>
        </w:rPr>
        <w:t>719827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64720A01" w14:textId="106D04CB" w:rsidR="006607C1" w:rsidRPr="0027544D" w:rsidRDefault="00D91330" w:rsidP="00F52BFB">
      <w:pPr>
        <w:pStyle w:val="IOPText"/>
        <w:jc w:val="center"/>
        <w:rPr>
          <w:rFonts w:ascii="Cambria Math" w:hAnsi="Cambria Math"/>
          <w:noProof/>
          <w:szCs w:val="20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244A1B" w:rsidRPr="0027544D">
        <w:rPr>
          <w:noProof/>
          <w:szCs w:val="20"/>
        </w:rPr>
        <w:t xml:space="preserve"> </w:t>
      </w:r>
      <w:r w:rsidR="00244A1B" w:rsidRPr="0027544D">
        <w:rPr>
          <w:b/>
          <w:noProof/>
          <w:szCs w:val="20"/>
        </w:rPr>
        <w:t>5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</w:t>
      </w:r>
      <w:r w:rsidR="00413C02" w:rsidRPr="0027544D">
        <w:rPr>
          <w:b/>
          <w:noProof/>
          <w:szCs w:val="20"/>
        </w:rPr>
        <w:t>7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24</m:t>
            </m:r>
          </m:sup>
        </m:sSup>
      </m:oMath>
      <w:r w:rsidR="004D1BA5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40C2573E" w14:textId="77777777" w:rsidR="008D05B2" w:rsidRPr="00250A21" w:rsidRDefault="008D05B2" w:rsidP="008D05B2">
      <w:pPr>
        <w:pStyle w:val="IOPText"/>
        <w:ind w:firstLine="0"/>
        <w:rPr>
          <w:noProof/>
          <w:sz w:val="22"/>
        </w:rPr>
      </w:pPr>
    </w:p>
    <w:p w14:paraId="051F9DCC" w14:textId="2835DCF4" w:rsidR="008D05B2" w:rsidRDefault="0033679F" w:rsidP="0033679F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             </w:t>
      </w:r>
      <w:r w:rsidR="00D91330">
        <w:rPr>
          <w:noProof/>
        </w:rPr>
        <w:t>Sun</w:t>
      </w:r>
      <w:r w:rsidR="00D91330" w:rsidRPr="00F158CB">
        <w:rPr>
          <w:noProof/>
        </w:rPr>
        <w:t>:</w:t>
      </w:r>
      <w:r w:rsidR="00D91330" w:rsidRPr="00452026">
        <w:rPr>
          <w:noProof/>
        </w:rPr>
        <w:t xml:space="preserve"> </w:t>
      </w:r>
      <w:r w:rsidR="00D91330"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=695700000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=274</m:t>
        </m:r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467138D0" w14:textId="34239B56" w:rsidR="00E40E36" w:rsidRPr="00CB5CF6" w:rsidRDefault="00E40E36" w:rsidP="00E40E36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=1967.39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>9343096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 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=1967.396526477 m</m:t>
          </m:r>
        </m:oMath>
      </m:oMathPara>
    </w:p>
    <w:p w14:paraId="356A349D" w14:textId="77777777" w:rsidR="00E40E36" w:rsidRPr="00F158CB" w:rsidRDefault="00E40E36" w:rsidP="0033679F">
      <w:pPr>
        <w:pStyle w:val="IOPText"/>
        <w:ind w:firstLine="0"/>
        <w:rPr>
          <w:noProof/>
          <w:sz w:val="10"/>
          <w:szCs w:val="10"/>
        </w:rPr>
      </w:pPr>
    </w:p>
    <w:p w14:paraId="6C9C2A73" w14:textId="63253FED" w:rsidR="00D71A51" w:rsidRPr="00D71A51" w:rsidRDefault="001E3162" w:rsidP="008A7BC9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Segoe UI Symbol" w:hAnsi="Segoe UI Symbol" w:cs="Segoe UI Symbol"/>
                <w:color w:val="4D5156"/>
                <w:szCs w:val="28"/>
                <w:shd w:val="clear" w:color="auto" w:fill="FFFFFF"/>
              </w:rPr>
              <m:t>☉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F52BFB" w:rsidRPr="0027544D">
        <w:rPr>
          <w:i/>
          <w:noProof/>
          <w:szCs w:val="20"/>
        </w:rPr>
        <w:t>0.75</w:t>
      </w:r>
      <w:r w:rsidR="00D91330" w:rsidRPr="0027544D">
        <w:rPr>
          <w:i/>
          <w:noProof/>
          <w:szCs w:val="20"/>
        </w:rPr>
        <w:t>*</w:t>
      </w:r>
      <w:r w:rsidR="00497BE3" w:rsidRPr="0027544D">
        <w:rPr>
          <w:b/>
          <w:i/>
          <w:noProof/>
          <w:szCs w:val="20"/>
        </w:rPr>
        <w:t>1967.39</w:t>
      </w:r>
      <w:r w:rsidR="008A7BC9">
        <w:rPr>
          <w:b/>
          <w:i/>
          <w:noProof/>
          <w:szCs w:val="20"/>
        </w:rPr>
        <w:t xml:space="preserve"> m</w:t>
      </w:r>
      <w:r w:rsidR="008A7BC9" w:rsidRPr="0027544D">
        <w:rPr>
          <w:i/>
          <w:noProof/>
          <w:szCs w:val="20"/>
        </w:rPr>
        <w:t>*</w:t>
      </w:r>
      <w:r w:rsidR="008A7BC9">
        <w:rPr>
          <w:i/>
          <w:noProof/>
          <w:szCs w:val="20"/>
        </w:rPr>
        <w:t>c</w:t>
      </w:r>
      <w:r w:rsidR="008A7BC9" w:rsidRPr="0027544D">
        <w:rPr>
          <w:i/>
          <w:noProof/>
          <w:szCs w:val="20"/>
        </w:rPr>
        <w:t>^2/</w:t>
      </w:r>
      <w:r w:rsidR="008A7BC9">
        <w:rPr>
          <w:i/>
          <w:noProof/>
          <w:szCs w:val="20"/>
        </w:rPr>
        <w:t>G</w:t>
      </w:r>
    </w:p>
    <w:p w14:paraId="32FABCAD" w14:textId="6B1AF399" w:rsidR="006607C1" w:rsidRDefault="00D91330" w:rsidP="00D60EAD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13B2E" w:rsidRPr="00D26726">
        <w:rPr>
          <w:noProof/>
          <w:sz w:val="18"/>
          <w:szCs w:val="18"/>
        </w:rPr>
        <w:t xml:space="preserve"> </w:t>
      </w:r>
      <w:r w:rsidR="00244A1B" w:rsidRPr="0027544D">
        <w:rPr>
          <w:b/>
          <w:noProof/>
          <w:szCs w:val="20"/>
        </w:rPr>
        <w:t>1</w:t>
      </w:r>
      <w:r w:rsidR="00ED3C7C" w:rsidRPr="0027544D">
        <w:rPr>
          <w:b/>
          <w:noProof/>
          <w:szCs w:val="20"/>
        </w:rPr>
        <w:t>.</w:t>
      </w:r>
      <w:r w:rsidR="00244A1B" w:rsidRPr="0027544D">
        <w:rPr>
          <w:b/>
          <w:noProof/>
          <w:szCs w:val="20"/>
        </w:rPr>
        <w:t>99</w:t>
      </w:r>
      <w:r w:rsidR="001C1ECC"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="001C1ECC"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5C1523F7" w14:textId="77777777" w:rsidR="00E83749" w:rsidRPr="00250A21" w:rsidRDefault="00E83749" w:rsidP="003E5F8B">
      <w:pPr>
        <w:pStyle w:val="IOPText"/>
        <w:ind w:firstLine="0"/>
        <w:jc w:val="left"/>
        <w:rPr>
          <w:noProof/>
          <w:sz w:val="22"/>
        </w:rPr>
      </w:pPr>
    </w:p>
    <w:p w14:paraId="7FA0FD7A" w14:textId="601486BA" w:rsidR="002C3838" w:rsidRDefault="00DD28D1" w:rsidP="00CB5CF6">
      <w:pPr>
        <w:pStyle w:val="IOPText"/>
        <w:ind w:firstLine="0"/>
        <w:rPr>
          <w:noProof/>
        </w:rPr>
      </w:pPr>
      <w:r w:rsidRPr="00DD28D1">
        <w:rPr>
          <w:noProof/>
        </w:rPr>
        <w:t>The</w:t>
      </w:r>
      <w:r w:rsidR="004560A2">
        <w:rPr>
          <w:noProof/>
        </w:rPr>
        <w:t xml:space="preserve"> digits marked in red</w:t>
      </w:r>
      <w:r w:rsidRPr="00DD28D1">
        <w:rPr>
          <w:noProof/>
        </w:rPr>
        <w:t xml:space="preserve"> show the deviation of</w:t>
      </w:r>
      <w:r w:rsidR="00F57F07">
        <w:rPr>
          <w:noProof/>
        </w:rPr>
        <w:t xml:space="preserve"> the object-specific</w:t>
      </w:r>
      <w:r w:rsidRPr="00DD28D1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L</m:t>
        </m:r>
      </m:oMath>
      <w:r w:rsidRPr="00DD28D1">
        <w:rPr>
          <w:noProof/>
        </w:rPr>
        <w:t xml:space="preserve"> </w:t>
      </w:r>
      <w:r w:rsidR="00934D65">
        <w:rPr>
          <w:noProof/>
        </w:rPr>
        <w:t>from</w:t>
      </w:r>
      <w:r w:rsidRPr="00DD28D1">
        <w:rPr>
          <w:noProof/>
        </w:rPr>
        <w:t xml:space="preserve"> </w:t>
      </w:r>
      <w:r w:rsidR="00F57F07">
        <w:rPr>
          <w:noProof/>
        </w:rPr>
        <w:t xml:space="preserve">the mass-specific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Pr="00DD28D1">
        <w:rPr>
          <w:noProof/>
        </w:rPr>
        <w:t>.</w:t>
      </w:r>
      <w:r>
        <w:rPr>
          <w:noProof/>
        </w:rPr>
        <w:t xml:space="preserve"> </w:t>
      </w:r>
      <w:r w:rsidR="00934D65">
        <w:rPr>
          <w:noProof/>
        </w:rPr>
        <w:t>However, f</w:t>
      </w:r>
      <w:r w:rsidR="00CB5CF6" w:rsidRPr="009A0F50">
        <w:rPr>
          <w:noProof/>
        </w:rPr>
        <w:t>or neutron stars</w:t>
      </w:r>
      <w:r w:rsidR="00934D65">
        <w:rPr>
          <w:noProof/>
        </w:rPr>
        <w:t xml:space="preserve"> </w:t>
      </w:r>
      <w:r w:rsidR="00CB5CF6" w:rsidRPr="009A0F50">
        <w:rPr>
          <w:noProof/>
        </w:rPr>
        <w:t xml:space="preserve">an adjustment of </w:t>
      </w:r>
      <m:oMath>
        <m:r>
          <m:rPr>
            <m:sty m:val="bi"/>
          </m:rPr>
          <w:rPr>
            <w:rFonts w:ascii="Cambria Math" w:hAnsi="Cambria Math"/>
            <w:szCs w:val="20"/>
          </w:rPr>
          <m:t>k</m:t>
        </m:r>
      </m:oMath>
      <w:r w:rsidR="00CB5CF6" w:rsidRPr="009A0F50">
        <w:rPr>
          <w:noProof/>
        </w:rPr>
        <w:t xml:space="preserve"> </w:t>
      </w:r>
      <w:r w:rsidR="008C4979">
        <w:rPr>
          <w:noProof/>
        </w:rPr>
        <w:t xml:space="preserve">according to (10) </w:t>
      </w:r>
      <w:r w:rsidR="00934D65">
        <w:rPr>
          <w:noProof/>
        </w:rPr>
        <w:t>is</w:t>
      </w:r>
      <w:r w:rsidR="00CB5CF6" w:rsidRPr="009A0F50">
        <w:rPr>
          <w:noProof/>
        </w:rPr>
        <w:t xml:space="preserve"> necessar</w:t>
      </w:r>
      <w:r w:rsidR="00A81478">
        <w:rPr>
          <w:noProof/>
        </w:rPr>
        <w:t>y</w:t>
      </w:r>
      <w:r w:rsidR="000A5C9C">
        <w:rPr>
          <w:noProof/>
        </w:rPr>
        <w:t>:</w:t>
      </w:r>
    </w:p>
    <w:p w14:paraId="160B6D88" w14:textId="4F75BE71" w:rsidR="000A5C9C" w:rsidRPr="00212A29" w:rsidRDefault="000A5C9C" w:rsidP="00CB5CF6">
      <w:pPr>
        <w:pStyle w:val="IOPText"/>
        <w:ind w:firstLine="0"/>
        <w:rPr>
          <w:noProof/>
          <w:szCs w:val="20"/>
        </w:rPr>
      </w:pPr>
    </w:p>
    <w:p w14:paraId="7B7889DB" w14:textId="0765521B" w:rsidR="000A5C9C" w:rsidRDefault="000A5C9C" w:rsidP="000A5C9C">
      <w:pPr>
        <w:pStyle w:val="IOPText"/>
        <w:ind w:firstLine="0"/>
        <w:rPr>
          <w:noProof/>
          <w:sz w:val="22"/>
          <w:szCs w:val="28"/>
        </w:rPr>
      </w:pPr>
      <w:r>
        <w:rPr>
          <w:noProof/>
        </w:rPr>
        <w:t xml:space="preserve">       Typical neutron star</w:t>
      </w:r>
      <w:r w:rsidRPr="00F158CB">
        <w:rPr>
          <w:noProof/>
        </w:rPr>
        <w:t>:</w:t>
      </w:r>
      <w:r w:rsidRPr="00452026">
        <w:rPr>
          <w:noProof/>
        </w:rPr>
        <w:t xml:space="preserve"> </w:t>
      </w:r>
      <w:r>
        <w:rPr>
          <w:noProof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r</m:t>
        </m:r>
        <m:r>
          <w:rPr>
            <w:rFonts w:ascii="Cambria Math" w:hAnsi="Cambria Math"/>
            <w:noProof/>
            <w:sz w:val="16"/>
            <w:szCs w:val="16"/>
          </w:rPr>
          <m:t xml:space="preserve">=11000 m       </m:t>
        </m:r>
        <m:r>
          <m:rPr>
            <m:sty m:val="bi"/>
          </m:rPr>
          <w:rPr>
            <w:rFonts w:ascii="Cambria Math" w:hAnsi="Cambria Math"/>
            <w:noProof/>
            <w:sz w:val="18"/>
            <w:szCs w:val="18"/>
          </w:rPr>
          <m:t>g</m:t>
        </m:r>
        <m:r>
          <w:rPr>
            <w:rFonts w:ascii="Cambria Math" w:hAnsi="Cambria Math"/>
            <w:noProof/>
            <w:sz w:val="16"/>
            <w:szCs w:val="16"/>
          </w:rPr>
          <m:t>=2</m:t>
        </m:r>
        <m:r>
          <m:rPr>
            <m:sty m:val="bi"/>
          </m:rPr>
          <w:rPr>
            <w:rFonts w:ascii="Cambria Math" w:hAnsi="Cambria Math"/>
            <w:noProof/>
            <w:color w:val="000000" w:themeColor="text1"/>
            <w:sz w:val="16"/>
            <w:szCs w:val="28"/>
            <w14:textOutline w14:w="9525" w14:cap="rnd" w14:cmpd="sng" w14:algn="ctr">
              <w14:noFill/>
              <w14:prstDash w14:val="solid"/>
              <w14:bevel/>
            </w14:textOutline>
          </w:rPr>
          <m:t>⋅</m:t>
        </m:r>
        <m:r>
          <w:rPr>
            <w:rFonts w:ascii="Cambria Math" w:hAnsi="Cambria Math"/>
            <w:noProof/>
            <w:sz w:val="16"/>
            <w:szCs w:val="16"/>
          </w:rPr>
          <m:t>1</m:t>
        </m:r>
        <m:sSup>
          <m:sSupPr>
            <m:ctrlPr>
              <w:rPr>
                <w:rFonts w:ascii="Cambria Math" w:hAnsi="Cambria Math"/>
                <w:i/>
                <w:noProof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noProof/>
                <w:sz w:val="16"/>
                <w:szCs w:val="16"/>
              </w:rPr>
              <m:t>0</m:t>
            </m:r>
          </m:e>
          <m:sup>
            <m:r>
              <w:rPr>
                <w:rFonts w:ascii="Cambria Math" w:hAnsi="Cambria Math"/>
                <w:noProof/>
                <w:sz w:val="16"/>
                <w:szCs w:val="16"/>
              </w:rPr>
              <m:t>12</m:t>
            </m:r>
          </m:sup>
        </m:sSup>
        <m:f>
          <m:fPr>
            <m:ctrlPr>
              <w:rPr>
                <w:rFonts w:ascii="Cambria Math" w:hAnsi="Cambria Math"/>
                <w:i/>
                <w:noProof/>
                <w:sz w:val="22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2"/>
                <w:szCs w:val="28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  <w:sz w:val="22"/>
                    <w:szCs w:val="28"/>
                  </w:rPr>
                  <m:t>2</m:t>
                </m:r>
              </m:sup>
            </m:sSup>
          </m:den>
        </m:f>
      </m:oMath>
    </w:p>
    <w:p w14:paraId="5A4DA020" w14:textId="3D9F257B" w:rsidR="000A5C9C" w:rsidRPr="00CB5CF6" w:rsidRDefault="000A5C9C" w:rsidP="000A5C9C">
      <w:pPr>
        <w:pStyle w:val="IOPText"/>
        <w:ind w:firstLine="0"/>
        <w:jc w:val="center"/>
        <w:rPr>
          <w:noProof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szCs w:val="28"/>
            </w:rPr>
            <m:t>L</m:t>
          </m:r>
          <m:r>
            <w:rPr>
              <w:rFonts w:ascii="Cambria Math" w:hAnsi="Cambria Math"/>
              <w:noProof/>
              <w:sz w:val="16"/>
              <w:szCs w:val="16"/>
            </w:rPr>
            <m:t>=</m:t>
          </m:r>
          <m:r>
            <w:rPr>
              <w:rFonts w:ascii="Cambria Math" w:hAnsi="Cambria Math"/>
              <w:noProof/>
              <w:color w:val="FF0000"/>
              <w:sz w:val="16"/>
              <w:szCs w:val="16"/>
            </w:rPr>
            <m:t xml:space="preserve">4552.266474936 </m:t>
          </m:r>
          <m:r>
            <w:rPr>
              <w:rFonts w:ascii="Cambria Math" w:hAnsi="Cambria Math"/>
              <w:noProof/>
              <w:sz w:val="16"/>
              <w:szCs w:val="16"/>
            </w:rPr>
            <m:t xml:space="preserve">m     </m:t>
          </m:r>
          <m:sSub>
            <m:sSubPr>
              <m:ctrlPr>
                <w:rPr>
                  <w:rFonts w:ascii="Cambria Math" w:hAnsi="Cambria Math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0"/>
                </w:rPr>
                <m:t>min</m:t>
              </m:r>
            </m:sub>
          </m:sSub>
          <m:r>
            <w:rPr>
              <w:rFonts w:ascii="Cambria Math" w:hAnsi="Cambria Math"/>
              <w:noProof/>
              <w:sz w:val="16"/>
              <w:szCs w:val="16"/>
            </w:rPr>
            <m:t>=3590.150847533 m</m:t>
          </m:r>
        </m:oMath>
      </m:oMathPara>
    </w:p>
    <w:p w14:paraId="6F04D858" w14:textId="77777777" w:rsidR="000A5C9C" w:rsidRPr="00F158CB" w:rsidRDefault="000A5C9C" w:rsidP="000A5C9C">
      <w:pPr>
        <w:pStyle w:val="IOPText"/>
        <w:ind w:firstLine="0"/>
        <w:rPr>
          <w:noProof/>
          <w:sz w:val="10"/>
          <w:szCs w:val="10"/>
        </w:rPr>
      </w:pPr>
    </w:p>
    <w:p w14:paraId="27EC9750" w14:textId="262C758D" w:rsidR="000A5C9C" w:rsidRPr="00D71A51" w:rsidRDefault="001E3162" w:rsidP="000A5C9C">
      <w:pPr>
        <w:pStyle w:val="IOPText"/>
        <w:ind w:firstLine="0"/>
        <w:jc w:val="center"/>
        <w:rPr>
          <w:noProof/>
          <w:szCs w:val="21"/>
        </w:rPr>
      </w:pPr>
      <m:oMath>
        <m:sSub>
          <m:sSubPr>
            <m:ctrlPr>
              <w:rPr>
                <w:rFonts w:ascii="Cambria Math" w:hAnsi="Cambria Math"/>
                <w:b/>
                <w:i/>
                <w:noProof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1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Segoe UI Symbol" w:cs="Segoe UI Symbol"/>
                <w:color w:val="4D5156"/>
                <w:szCs w:val="28"/>
                <w:shd w:val="clear" w:color="auto" w:fill="FFFFFF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="000A5C9C" w:rsidRPr="00024000">
        <w:rPr>
          <w:b/>
          <w:i/>
          <w:noProof/>
          <w:szCs w:val="20"/>
          <w:u w:val="single"/>
        </w:rPr>
        <w:t>0.</w:t>
      </w:r>
      <w:r w:rsidR="00A62B6D" w:rsidRPr="00024000">
        <w:rPr>
          <w:b/>
          <w:i/>
          <w:noProof/>
          <w:szCs w:val="20"/>
          <w:u w:val="single"/>
        </w:rPr>
        <w:t>59</w:t>
      </w:r>
      <w:r w:rsidR="00AC7494">
        <w:rPr>
          <w:b/>
          <w:i/>
          <w:noProof/>
          <w:szCs w:val="20"/>
          <w:u w:val="single"/>
        </w:rPr>
        <w:t>1</w:t>
      </w:r>
      <w:r w:rsidR="000A5C9C" w:rsidRPr="0027544D">
        <w:rPr>
          <w:i/>
          <w:noProof/>
          <w:szCs w:val="20"/>
        </w:rPr>
        <w:t>*</w:t>
      </w:r>
      <w:r w:rsidR="002C3CA6">
        <w:rPr>
          <w:b/>
          <w:i/>
          <w:noProof/>
          <w:szCs w:val="20"/>
        </w:rPr>
        <w:t>4552</w:t>
      </w:r>
      <w:r w:rsidR="000A5C9C" w:rsidRPr="0027544D">
        <w:rPr>
          <w:b/>
          <w:i/>
          <w:noProof/>
          <w:szCs w:val="20"/>
        </w:rPr>
        <w:t>.</w:t>
      </w:r>
      <w:r w:rsidR="002C3CA6">
        <w:rPr>
          <w:b/>
          <w:i/>
          <w:noProof/>
          <w:szCs w:val="20"/>
        </w:rPr>
        <w:t>27</w:t>
      </w:r>
      <w:r w:rsidR="000A5C9C">
        <w:rPr>
          <w:b/>
          <w:i/>
          <w:noProof/>
          <w:szCs w:val="20"/>
        </w:rPr>
        <w:t xml:space="preserve"> m</w:t>
      </w:r>
      <w:r w:rsidR="000A5C9C" w:rsidRPr="0027544D">
        <w:rPr>
          <w:i/>
          <w:noProof/>
          <w:szCs w:val="20"/>
        </w:rPr>
        <w:t>*</w:t>
      </w:r>
      <w:r w:rsidR="000A5C9C">
        <w:rPr>
          <w:i/>
          <w:noProof/>
          <w:szCs w:val="20"/>
        </w:rPr>
        <w:t>c</w:t>
      </w:r>
      <w:r w:rsidR="000A5C9C" w:rsidRPr="0027544D">
        <w:rPr>
          <w:i/>
          <w:noProof/>
          <w:szCs w:val="20"/>
        </w:rPr>
        <w:t>^2/</w:t>
      </w:r>
      <w:r w:rsidR="000A5C9C">
        <w:rPr>
          <w:i/>
          <w:noProof/>
          <w:szCs w:val="20"/>
        </w:rPr>
        <w:t>G</w:t>
      </w:r>
    </w:p>
    <w:p w14:paraId="7317CC31" w14:textId="3757E214" w:rsidR="000A5C9C" w:rsidRPr="000A5C9C" w:rsidRDefault="000A5C9C" w:rsidP="000A5C9C">
      <w:pPr>
        <w:pStyle w:val="IOPText"/>
        <w:jc w:val="center"/>
        <w:rPr>
          <w:rFonts w:ascii="Cambria Math" w:hAnsi="Cambria Math"/>
          <w:noProof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noProof/>
            <w:szCs w:val="28"/>
          </w:rPr>
          <m:t>≈</m:t>
        </m:r>
      </m:oMath>
      <w:r w:rsidRPr="00D26726">
        <w:rPr>
          <w:noProof/>
          <w:sz w:val="18"/>
          <w:szCs w:val="18"/>
        </w:rPr>
        <w:t xml:space="preserve"> </w:t>
      </w:r>
      <w:r w:rsidR="00A62B6D">
        <w:rPr>
          <w:b/>
          <w:noProof/>
          <w:szCs w:val="20"/>
        </w:rPr>
        <w:t>3</w:t>
      </w:r>
      <w:r w:rsidRPr="0027544D">
        <w:rPr>
          <w:b/>
          <w:noProof/>
          <w:szCs w:val="20"/>
        </w:rPr>
        <w:t>.</w:t>
      </w:r>
      <w:r w:rsidR="00A62B6D">
        <w:rPr>
          <w:b/>
          <w:noProof/>
          <w:szCs w:val="20"/>
        </w:rPr>
        <w:t>6</w:t>
      </w:r>
      <w:r w:rsidR="001C7474">
        <w:rPr>
          <w:b/>
          <w:noProof/>
          <w:szCs w:val="20"/>
        </w:rPr>
        <w:t>2</w:t>
      </w:r>
      <w:r w:rsidRPr="0027544D">
        <w:rPr>
          <w:b/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⋅</m:t>
        </m:r>
        <m:sSup>
          <m:sSupPr>
            <m:ctrlPr>
              <w:rPr>
                <w:rFonts w:ascii="Cambria Math" w:hAnsi="Cambria Math"/>
                <w:b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noProof/>
                <w:szCs w:val="20"/>
              </w:rPr>
              <m:t>30</m:t>
            </m:r>
          </m:sup>
        </m:sSup>
      </m:oMath>
      <w:r w:rsidRPr="0027544D">
        <w:rPr>
          <w:b/>
          <w:noProof/>
          <w:szCs w:val="20"/>
        </w:rPr>
        <w:t xml:space="preserve"> </w:t>
      </w:r>
      <m:oMath>
        <m:r>
          <w:rPr>
            <w:rFonts w:ascii="Cambria Math" w:hAnsi="Cambria Math"/>
            <w:noProof/>
            <w:szCs w:val="20"/>
          </w:rPr>
          <m:t>kg</m:t>
        </m:r>
      </m:oMath>
    </w:p>
    <w:p w14:paraId="34396D5C" w14:textId="77777777" w:rsidR="00195F22" w:rsidRPr="0037230D" w:rsidRDefault="00195F22" w:rsidP="003E5F8B">
      <w:pPr>
        <w:pStyle w:val="IOPText"/>
        <w:ind w:firstLine="0"/>
        <w:jc w:val="left"/>
        <w:rPr>
          <w:noProof/>
          <w:sz w:val="10"/>
          <w:szCs w:val="10"/>
        </w:rPr>
      </w:pPr>
    </w:p>
    <w:p w14:paraId="524467F0" w14:textId="77777777" w:rsidR="00AA1B58" w:rsidRPr="0080161D" w:rsidRDefault="00D91330" w:rsidP="00AA1B58">
      <w:pPr>
        <w:pStyle w:val="IOPH1"/>
        <w:numPr>
          <w:ilvl w:val="0"/>
          <w:numId w:val="5"/>
        </w:numPr>
        <w:ind w:left="284" w:hanging="284"/>
      </w:pPr>
      <w:r>
        <w:t>Conclusions</w:t>
      </w:r>
    </w:p>
    <w:p w14:paraId="1CE89179" w14:textId="34A38972" w:rsidR="0037230D" w:rsidRPr="0037230D" w:rsidRDefault="00927BCA" w:rsidP="002C3838">
      <w:pPr>
        <w:pStyle w:val="IOPText"/>
        <w:spacing w:line="240" w:lineRule="auto"/>
        <w:ind w:firstLine="284"/>
        <w:rPr>
          <w:noProof/>
          <w:sz w:val="10"/>
          <w:szCs w:val="10"/>
        </w:rPr>
      </w:pPr>
      <w:r w:rsidRPr="00927BCA">
        <w:rPr>
          <w:noProof/>
          <w:szCs w:val="20"/>
        </w:rPr>
        <w:t>A given mass may of course occupy different volumes depending on its substantial matrix and the forces acting on it, but regardless of its actual volume, it produces at least a fixed minimum in terms of its</w:t>
      </w:r>
      <w:r w:rsidR="00A81478">
        <w:rPr>
          <w:noProof/>
          <w:szCs w:val="20"/>
        </w:rPr>
        <w:t xml:space="preserve"> relativistic </w:t>
      </w:r>
      <w:r w:rsidRPr="00927BCA">
        <w:rPr>
          <w:noProof/>
          <w:szCs w:val="20"/>
        </w:rPr>
        <w:t>curvature</w:t>
      </w:r>
      <w:r w:rsidR="00847F44" w:rsidRPr="00847F44">
        <w:rPr>
          <w:noProof/>
          <w:szCs w:val="20"/>
        </w:rPr>
        <w:t>.</w:t>
      </w:r>
      <w:r w:rsidR="00847F44">
        <w:rPr>
          <w:noProof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szCs w:val="20"/>
          </w:rPr>
          <m:t>L</m:t>
        </m:r>
      </m:oMath>
      <w:r w:rsidR="00FC49E6" w:rsidRPr="00FC49E6">
        <w:rPr>
          <w:noProof/>
          <w:szCs w:val="20"/>
        </w:rPr>
        <w:t xml:space="preserve"> </w:t>
      </w:r>
      <w:r w:rsidR="00565231" w:rsidRPr="00565231">
        <w:rPr>
          <w:noProof/>
          <w:szCs w:val="20"/>
        </w:rPr>
        <w:t>can be viewed as a spatiotemporal spectrum of action for arbitrary mass states in our universe</w:t>
      </w:r>
      <w:r w:rsidR="00FC49E6">
        <w:rPr>
          <w:noProof/>
          <w:szCs w:val="20"/>
        </w:rPr>
        <w:t>.</w:t>
      </w:r>
      <w:r w:rsidR="00A01435">
        <w:rPr>
          <w:noProof/>
          <w:szCs w:val="20"/>
        </w:rPr>
        <w:t xml:space="preserve"> The presence of a</w:t>
      </w:r>
      <w:r w:rsidR="007A1CFC">
        <w:rPr>
          <w:noProof/>
          <w:szCs w:val="20"/>
        </w:rPr>
        <w:t xml:space="preserve"> fix</w:t>
      </w:r>
      <w:r w:rsidR="00A01435">
        <w:rPr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0"/>
              </w:rPr>
              <m:t>min</m:t>
            </m:r>
          </m:sub>
        </m:sSub>
      </m:oMath>
      <w:r w:rsidR="007A1CFC">
        <w:rPr>
          <w:noProof/>
          <w:szCs w:val="20"/>
        </w:rPr>
        <w:t xml:space="preserve"> bound to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noProof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  <w:szCs w:val="28"/>
              </w:rPr>
              <m:t>r</m:t>
            </m:r>
            <m:ctrlPr>
              <w:rPr>
                <w:rFonts w:ascii="Cambria Math" w:eastAsia="Cambria Math" w:hAnsi="Cambria Math" w:cs="Cambria Math"/>
                <w:b/>
                <w:i/>
                <w:iCs/>
                <w:noProof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noProof/>
                <w:sz w:val="18"/>
                <w:szCs w:val="28"/>
              </w:rPr>
              <m:t>S</m:t>
            </m:r>
          </m:sub>
        </m:sSub>
      </m:oMath>
      <w:r w:rsidR="007A1CFC">
        <w:rPr>
          <w:noProof/>
          <w:szCs w:val="20"/>
        </w:rPr>
        <w:t xml:space="preserve"> </w:t>
      </w:r>
      <w:r w:rsidR="00A01435">
        <w:rPr>
          <w:noProof/>
          <w:szCs w:val="20"/>
        </w:rPr>
        <w:t>is</w:t>
      </w:r>
      <w:r w:rsidR="007A1CFC">
        <w:rPr>
          <w:noProof/>
          <w:szCs w:val="20"/>
        </w:rPr>
        <w:t xml:space="preserve"> a</w:t>
      </w:r>
      <w:r w:rsidR="00A01435">
        <w:rPr>
          <w:noProof/>
          <w:szCs w:val="20"/>
        </w:rPr>
        <w:t xml:space="preserve"> </w:t>
      </w:r>
      <w:r w:rsidR="007A1CFC">
        <w:rPr>
          <w:noProof/>
          <w:szCs w:val="20"/>
        </w:rPr>
        <w:t xml:space="preserve">discovery </w:t>
      </w:r>
      <w:r w:rsidR="0098734B">
        <w:rPr>
          <w:noProof/>
          <w:szCs w:val="20"/>
        </w:rPr>
        <w:t>that</w:t>
      </w:r>
      <w:r w:rsidR="00D96D95">
        <w:rPr>
          <w:noProof/>
          <w:szCs w:val="20"/>
        </w:rPr>
        <w:t xml:space="preserve"> </w:t>
      </w:r>
      <w:r w:rsidR="0098734B">
        <w:rPr>
          <w:noProof/>
          <w:szCs w:val="20"/>
        </w:rPr>
        <w:t>represents</w:t>
      </w:r>
      <w:r w:rsidR="007A1CFC">
        <w:rPr>
          <w:noProof/>
          <w:szCs w:val="20"/>
        </w:rPr>
        <w:t xml:space="preserve"> a fundamental </w:t>
      </w:r>
      <w:r w:rsidR="00230CCC">
        <w:rPr>
          <w:noProof/>
          <w:szCs w:val="20"/>
        </w:rPr>
        <w:t>value</w:t>
      </w:r>
      <w:r w:rsidR="007A1CFC">
        <w:rPr>
          <w:noProof/>
          <w:szCs w:val="20"/>
        </w:rPr>
        <w:t xml:space="preserve">. </w:t>
      </w:r>
      <w:r w:rsidR="007A1CFC" w:rsidRPr="007A1CFC">
        <w:rPr>
          <w:noProof/>
          <w:szCs w:val="20"/>
        </w:rPr>
        <w:t xml:space="preserve">It could </w:t>
      </w:r>
      <w:r w:rsidR="00014514">
        <w:rPr>
          <w:noProof/>
          <w:szCs w:val="20"/>
        </w:rPr>
        <w:t>depict</w:t>
      </w:r>
      <w:r w:rsidR="00D96D95">
        <w:rPr>
          <w:noProof/>
          <w:szCs w:val="20"/>
        </w:rPr>
        <w:t xml:space="preserve"> </w:t>
      </w:r>
      <w:r w:rsidR="007A1CFC" w:rsidRPr="007A1CFC">
        <w:rPr>
          <w:noProof/>
          <w:szCs w:val="20"/>
        </w:rPr>
        <w:t xml:space="preserve">the crucial </w:t>
      </w:r>
      <w:r w:rsidR="00B245D3">
        <w:rPr>
          <w:noProof/>
          <w:szCs w:val="20"/>
        </w:rPr>
        <w:t>b</w:t>
      </w:r>
      <w:r w:rsidR="009574E7">
        <w:rPr>
          <w:noProof/>
          <w:szCs w:val="20"/>
        </w:rPr>
        <w:t>ulge</w:t>
      </w:r>
      <w:r w:rsidR="00D96D95">
        <w:rPr>
          <w:noProof/>
          <w:szCs w:val="20"/>
        </w:rPr>
        <w:t xml:space="preserve"> resulting from a</w:t>
      </w:r>
      <w:r w:rsidR="0098734B">
        <w:rPr>
          <w:noProof/>
          <w:szCs w:val="20"/>
        </w:rPr>
        <w:t xml:space="preserve"> primary</w:t>
      </w:r>
      <w:r w:rsidR="00D96D95">
        <w:rPr>
          <w:noProof/>
          <w:szCs w:val="20"/>
        </w:rPr>
        <w:t xml:space="preserve"> excitation state</w:t>
      </w:r>
      <w:r w:rsidR="007A1CFC" w:rsidRPr="007A1CFC">
        <w:rPr>
          <w:noProof/>
          <w:szCs w:val="20"/>
        </w:rPr>
        <w:t xml:space="preserve"> that brought mass out of spacetime</w:t>
      </w:r>
      <w:r w:rsidR="001910FF">
        <w:rPr>
          <w:noProof/>
          <w:szCs w:val="20"/>
        </w:rPr>
        <w:t>,</w:t>
      </w:r>
      <w:r w:rsidR="00230CCC">
        <w:rPr>
          <w:noProof/>
          <w:szCs w:val="20"/>
        </w:rPr>
        <w:t xml:space="preserve"> and it </w:t>
      </w:r>
      <w:r w:rsidR="00230CCC" w:rsidRPr="00230CCC">
        <w:rPr>
          <w:noProof/>
          <w:szCs w:val="20"/>
        </w:rPr>
        <w:t>could probably be the basis for all mass forms. The distribution of substance in spacetime may initially have been so fleeting that it hardly differed from it.</w:t>
      </w:r>
    </w:p>
    <w:p w14:paraId="3D237E4F" w14:textId="77777777" w:rsidR="0017239F" w:rsidRDefault="00D91330" w:rsidP="0017239F">
      <w:pPr>
        <w:pStyle w:val="IOPH1"/>
        <w:rPr>
          <w:noProof/>
        </w:rPr>
      </w:pPr>
      <w:r>
        <w:rPr>
          <w:noProof/>
        </w:rPr>
        <w:t>References</w:t>
      </w:r>
    </w:p>
    <w:p w14:paraId="1B7C9847" w14:textId="2DF375A9" w:rsidR="00F903C0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>
        <w:t>NASA Space Science Data Coordinated Archive,</w:t>
      </w:r>
      <w:r w:rsidR="00E760F9">
        <w:t xml:space="preserve"> Moon</w:t>
      </w:r>
      <w:r>
        <w:t xml:space="preserve"> Fact </w:t>
      </w:r>
      <w:r w:rsidRPr="00FD6661">
        <w:t>Sheet</w:t>
      </w:r>
      <w:r w:rsidR="00E760F9" w:rsidRPr="00FD6661">
        <w:t xml:space="preserve">. </w:t>
      </w:r>
      <w:r w:rsidRPr="00FD6661">
        <w:t>Retrieved from</w:t>
      </w:r>
    </w:p>
    <w:p w14:paraId="0409C6AB" w14:textId="5659146A" w:rsidR="00E760F9" w:rsidRPr="000F4B8F" w:rsidRDefault="001E3162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0" w:history="1">
        <w:r w:rsidR="0054475C" w:rsidRPr="000F4B8F">
          <w:rPr>
            <w:rStyle w:val="Hyperlink"/>
            <w:color w:val="auto"/>
          </w:rPr>
          <w:t>https://nssdc.gsfc.nasa.gov/planetary/factsheet/moonfact.html</w:t>
        </w:r>
      </w:hyperlink>
    </w:p>
    <w:p w14:paraId="7DD21634" w14:textId="160161BB" w:rsidR="00E760F9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Archive,Venus Fact Sheet. Retrieved from</w:t>
      </w:r>
    </w:p>
    <w:p w14:paraId="2CFEDF74" w14:textId="125D374F" w:rsidR="005254D6" w:rsidRPr="00FD6661" w:rsidRDefault="001E3162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1" w:history="1">
        <w:r w:rsidR="00E760F9" w:rsidRPr="00FD6661">
          <w:rPr>
            <w:rStyle w:val="Hyperlink"/>
            <w:color w:val="auto"/>
          </w:rPr>
          <w:t>https://nssdc.gsfc.nasa.gov/planetary/factsheet/venusfact.html</w:t>
        </w:r>
      </w:hyperlink>
    </w:p>
    <w:p w14:paraId="5CEEA4E6" w14:textId="0086A5E8" w:rsidR="00333D38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Earth Fact Sheet. Retrieved from</w:t>
      </w:r>
    </w:p>
    <w:p w14:paraId="489770A0" w14:textId="7C93DE6A" w:rsidR="00E33D1B" w:rsidRPr="00FD6661" w:rsidRDefault="001E3162" w:rsidP="005D136E">
      <w:pPr>
        <w:pStyle w:val="IOPRefs"/>
        <w:numPr>
          <w:ilvl w:val="0"/>
          <w:numId w:val="0"/>
        </w:numPr>
        <w:spacing w:line="240" w:lineRule="auto"/>
        <w:ind w:left="284"/>
        <w:jc w:val="both"/>
      </w:pPr>
      <w:hyperlink r:id="rId12" w:history="1">
        <w:r w:rsidR="00245698" w:rsidRPr="00FD6661">
          <w:rPr>
            <w:rStyle w:val="Hyperlink"/>
            <w:color w:val="auto"/>
          </w:rPr>
          <w:t>https://nssdc.gsfc.nasa.gov/planetary/factsheet/earthfact.html</w:t>
        </w:r>
      </w:hyperlink>
    </w:p>
    <w:p w14:paraId="2DFCA127" w14:textId="31D98316" w:rsidR="00E33D1B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 xml:space="preserve">David B. Newell and Eite Tiesinga,Editors,NIST SP 330, 2019 edition,The International System of Units (SI),46. </w:t>
      </w:r>
      <w:hyperlink r:id="rId13" w:history="1">
        <w:r w:rsidRPr="00960D01">
          <w:rPr>
            <w:rStyle w:val="Hyperlink"/>
            <w:color w:val="000000" w:themeColor="text1"/>
          </w:rPr>
          <w:t>https://nvlpubs.nist.gov/nistpubs/SpecialPublications/NIST.SP.330-2019.pdf</w:t>
        </w:r>
      </w:hyperlink>
    </w:p>
    <w:p w14:paraId="4E882C4E" w14:textId="721F8D29" w:rsidR="002830A1" w:rsidRPr="00FD6661" w:rsidRDefault="00D91330" w:rsidP="005D136E">
      <w:pPr>
        <w:pStyle w:val="IOPRefs"/>
        <w:numPr>
          <w:ilvl w:val="0"/>
          <w:numId w:val="9"/>
        </w:numPr>
        <w:spacing w:line="240" w:lineRule="auto"/>
        <w:jc w:val="both"/>
      </w:pPr>
      <w:r w:rsidRPr="00FD6661">
        <w:t>NASA Space Science Data Coordinated Archive, Sun Fact Sheet. Retrieved from</w:t>
      </w:r>
    </w:p>
    <w:p w14:paraId="17C3B749" w14:textId="001E5EF8" w:rsidR="00333D38" w:rsidRPr="005A5C74" w:rsidRDefault="001E3162" w:rsidP="005A5C74">
      <w:pPr>
        <w:pStyle w:val="IOPRefs"/>
        <w:numPr>
          <w:ilvl w:val="0"/>
          <w:numId w:val="0"/>
        </w:numPr>
        <w:spacing w:line="240" w:lineRule="auto"/>
        <w:ind w:left="284"/>
        <w:jc w:val="both"/>
        <w:rPr>
          <w:u w:val="single"/>
        </w:rPr>
      </w:pPr>
      <w:hyperlink r:id="rId14" w:history="1">
        <w:r w:rsidR="00D91330" w:rsidRPr="00FD6661">
          <w:rPr>
            <w:rStyle w:val="Hyperlink"/>
            <w:color w:val="auto"/>
          </w:rPr>
          <w:t>https://nssdc.gsfc.nasa.gov/planetary/factsheet/sunfact.html</w:t>
        </w:r>
      </w:hyperlink>
    </w:p>
    <w:sectPr w:rsidR="00333D38" w:rsidRPr="005A5C74" w:rsidSect="003A5833">
      <w:headerReference w:type="default" r:id="rId15"/>
      <w:footerReference w:type="default" r:id="rId16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96B7C" w14:textId="77777777" w:rsidR="001E3162" w:rsidRDefault="001E3162">
      <w:pPr>
        <w:spacing w:after="0" w:line="240" w:lineRule="auto"/>
      </w:pPr>
      <w:r>
        <w:separator/>
      </w:r>
    </w:p>
  </w:endnote>
  <w:endnote w:type="continuationSeparator" w:id="0">
    <w:p w14:paraId="394A74E7" w14:textId="77777777" w:rsidR="001E3162" w:rsidRDefault="001E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E0F0" w14:textId="0B005446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0A33FC">
      <w:rPr>
        <w:sz w:val="16"/>
        <w:szCs w:val="16"/>
      </w:rPr>
      <w:t>xxxx</w:t>
    </w:r>
    <w:r>
      <w:rPr>
        <w:sz w:val="16"/>
        <w:szCs w:val="16"/>
      </w:rPr>
      <w:t>-</w:t>
    </w:r>
    <w:r w:rsidRPr="000A33FC">
      <w:rPr>
        <w:sz w:val="16"/>
        <w:szCs w:val="16"/>
      </w:rPr>
      <w:t>xx</w:t>
    </w:r>
    <w:r>
      <w:rPr>
        <w:sz w:val="16"/>
        <w:szCs w:val="16"/>
      </w:rPr>
      <w:t>xx/xx/xxxxxx</w:t>
    </w: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1</w:t>
    </w:r>
    <w:r w:rsidRPr="009536C0">
      <w:rPr>
        <w:noProof/>
        <w:sz w:val="14"/>
        <w:szCs w:val="14"/>
      </w:rPr>
      <w:fldChar w:fldCharType="end"/>
    </w:r>
    <w:r w:rsidRPr="000A33FC">
      <w:rPr>
        <w:noProof/>
        <w:sz w:val="16"/>
        <w:szCs w:val="16"/>
      </w:rPr>
      <w:tab/>
      <w:t xml:space="preserve">© </w:t>
    </w:r>
    <w:r>
      <w:rPr>
        <w:noProof/>
        <w:sz w:val="16"/>
        <w:szCs w:val="16"/>
      </w:rPr>
      <w:t>Ivo Draschkow</w:t>
    </w:r>
  </w:p>
  <w:p w14:paraId="7E25015E" w14:textId="77777777" w:rsidR="00314926" w:rsidRDefault="0031492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3CB62" w14:textId="6739DEEC" w:rsidR="00314926" w:rsidRDefault="00314926" w:rsidP="003E4E2B">
    <w:pPr>
      <w:pStyle w:val="Fuzeile"/>
      <w:tabs>
        <w:tab w:val="clear" w:pos="4513"/>
        <w:tab w:val="clear" w:pos="9026"/>
        <w:tab w:val="center" w:pos="5046"/>
        <w:tab w:val="right" w:pos="10092"/>
      </w:tabs>
      <w:jc w:val="center"/>
    </w:pPr>
    <w:r w:rsidRPr="009536C0">
      <w:rPr>
        <w:sz w:val="14"/>
        <w:szCs w:val="14"/>
      </w:rPr>
      <w:tab/>
    </w:r>
    <w:r w:rsidRPr="009536C0">
      <w:rPr>
        <w:sz w:val="14"/>
        <w:szCs w:val="14"/>
      </w:rPr>
      <w:fldChar w:fldCharType="begin"/>
    </w:r>
    <w:r w:rsidRPr="009536C0">
      <w:rPr>
        <w:sz w:val="14"/>
        <w:szCs w:val="14"/>
      </w:rPr>
      <w:instrText xml:space="preserve"> PAGE   \* MERGEFORMAT </w:instrText>
    </w:r>
    <w:r w:rsidRPr="009536C0">
      <w:rPr>
        <w:sz w:val="14"/>
        <w:szCs w:val="14"/>
      </w:rPr>
      <w:fldChar w:fldCharType="separate"/>
    </w:r>
    <w:r>
      <w:rPr>
        <w:noProof/>
        <w:sz w:val="14"/>
        <w:szCs w:val="14"/>
      </w:rPr>
      <w:t>3</w:t>
    </w:r>
    <w:r w:rsidRPr="009536C0">
      <w:rPr>
        <w:noProof/>
        <w:sz w:val="14"/>
        <w:szCs w:val="14"/>
      </w:rPr>
      <w:fldChar w:fldCharType="end"/>
    </w:r>
    <w:r>
      <w:tab/>
    </w:r>
  </w:p>
  <w:p w14:paraId="265E4E49" w14:textId="77777777" w:rsidR="00314926" w:rsidRDefault="0031492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E2694" w14:textId="77777777" w:rsidR="001E3162" w:rsidRDefault="001E3162">
      <w:pPr>
        <w:spacing w:after="0" w:line="240" w:lineRule="auto"/>
      </w:pPr>
      <w:r>
        <w:separator/>
      </w:r>
    </w:p>
  </w:footnote>
  <w:footnote w:type="continuationSeparator" w:id="0">
    <w:p w14:paraId="7C4EE420" w14:textId="77777777" w:rsidR="001E3162" w:rsidRDefault="001E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B069" w14:textId="41179983" w:rsidR="00314926" w:rsidRPr="00654D1E" w:rsidRDefault="00314926" w:rsidP="00F07350">
    <w:pPr>
      <w:pStyle w:val="IOPHeader"/>
      <w:tabs>
        <w:tab w:val="clear" w:pos="4513"/>
        <w:tab w:val="clear" w:pos="9026"/>
        <w:tab w:val="right" w:pos="10092"/>
      </w:tabs>
      <w:jc w:val="right"/>
    </w:pPr>
    <w:r>
      <w:t xml:space="preserve">Preprint </w:t>
    </w:r>
    <w:r>
      <w:fldChar w:fldCharType="begin"/>
    </w:r>
    <w:r>
      <w:instrText xml:space="preserve"> DATE \@ "dd MMMM yyyy" </w:instrText>
    </w:r>
    <w:r>
      <w:fldChar w:fldCharType="separate"/>
    </w:r>
    <w:r w:rsidR="004312E7">
      <w:rPr>
        <w:noProof/>
      </w:rPr>
      <w:t>20 December 2023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2410" w14:textId="3E9F5B56" w:rsidR="00314926" w:rsidRPr="00654D1E" w:rsidRDefault="000515AC" w:rsidP="003E4E2B">
    <w:pPr>
      <w:pStyle w:val="IOPHeader"/>
      <w:tabs>
        <w:tab w:val="clear" w:pos="4513"/>
        <w:tab w:val="clear" w:pos="9026"/>
        <w:tab w:val="right" w:pos="10092"/>
      </w:tabs>
    </w:pPr>
    <w:r w:rsidRPr="000515AC">
      <w:t>Mass Based on its Spatiotemporal Curvature</w:t>
    </w:r>
    <w:r w:rsidR="00314926">
      <w:tab/>
      <w:t xml:space="preserve">Ivo Draschkow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409"/>
    <w:multiLevelType w:val="hybridMultilevel"/>
    <w:tmpl w:val="855A5C18"/>
    <w:lvl w:ilvl="0" w:tplc="DA2EBB60">
      <w:start w:val="1"/>
      <w:numFmt w:val="decimal"/>
      <w:lvlText w:val="%1."/>
      <w:lvlJc w:val="left"/>
      <w:pPr>
        <w:ind w:left="720" w:hanging="360"/>
      </w:pPr>
    </w:lvl>
    <w:lvl w:ilvl="1" w:tplc="F22879D4" w:tentative="1">
      <w:start w:val="1"/>
      <w:numFmt w:val="lowerLetter"/>
      <w:lvlText w:val="%2."/>
      <w:lvlJc w:val="left"/>
      <w:pPr>
        <w:ind w:left="1440" w:hanging="360"/>
      </w:pPr>
    </w:lvl>
    <w:lvl w:ilvl="2" w:tplc="54887676" w:tentative="1">
      <w:start w:val="1"/>
      <w:numFmt w:val="lowerRoman"/>
      <w:lvlText w:val="%3."/>
      <w:lvlJc w:val="right"/>
      <w:pPr>
        <w:ind w:left="2160" w:hanging="180"/>
      </w:pPr>
    </w:lvl>
    <w:lvl w:ilvl="3" w:tplc="041AA196" w:tentative="1">
      <w:start w:val="1"/>
      <w:numFmt w:val="decimal"/>
      <w:lvlText w:val="%4."/>
      <w:lvlJc w:val="left"/>
      <w:pPr>
        <w:ind w:left="2880" w:hanging="360"/>
      </w:pPr>
    </w:lvl>
    <w:lvl w:ilvl="4" w:tplc="6D943482" w:tentative="1">
      <w:start w:val="1"/>
      <w:numFmt w:val="lowerLetter"/>
      <w:lvlText w:val="%5."/>
      <w:lvlJc w:val="left"/>
      <w:pPr>
        <w:ind w:left="3600" w:hanging="360"/>
      </w:pPr>
    </w:lvl>
    <w:lvl w:ilvl="5" w:tplc="BF78FE44" w:tentative="1">
      <w:start w:val="1"/>
      <w:numFmt w:val="lowerRoman"/>
      <w:lvlText w:val="%6."/>
      <w:lvlJc w:val="right"/>
      <w:pPr>
        <w:ind w:left="4320" w:hanging="180"/>
      </w:pPr>
    </w:lvl>
    <w:lvl w:ilvl="6" w:tplc="00C016AE" w:tentative="1">
      <w:start w:val="1"/>
      <w:numFmt w:val="decimal"/>
      <w:lvlText w:val="%7."/>
      <w:lvlJc w:val="left"/>
      <w:pPr>
        <w:ind w:left="5040" w:hanging="360"/>
      </w:pPr>
    </w:lvl>
    <w:lvl w:ilvl="7" w:tplc="85DA633E" w:tentative="1">
      <w:start w:val="1"/>
      <w:numFmt w:val="lowerLetter"/>
      <w:lvlText w:val="%8."/>
      <w:lvlJc w:val="left"/>
      <w:pPr>
        <w:ind w:left="5760" w:hanging="360"/>
      </w:pPr>
    </w:lvl>
    <w:lvl w:ilvl="8" w:tplc="CC0A31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3530"/>
    <w:multiLevelType w:val="hybridMultilevel"/>
    <w:tmpl w:val="2DB02EAC"/>
    <w:lvl w:ilvl="0" w:tplc="5BE82BAC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CEB4744C" w:tentative="1">
      <w:start w:val="1"/>
      <w:numFmt w:val="lowerLetter"/>
      <w:lvlText w:val="%2."/>
      <w:lvlJc w:val="left"/>
      <w:pPr>
        <w:ind w:left="1440" w:hanging="360"/>
      </w:pPr>
    </w:lvl>
    <w:lvl w:ilvl="2" w:tplc="2BA24048" w:tentative="1">
      <w:start w:val="1"/>
      <w:numFmt w:val="lowerRoman"/>
      <w:lvlText w:val="%3."/>
      <w:lvlJc w:val="right"/>
      <w:pPr>
        <w:ind w:left="2160" w:hanging="180"/>
      </w:pPr>
    </w:lvl>
    <w:lvl w:ilvl="3" w:tplc="569E7664" w:tentative="1">
      <w:start w:val="1"/>
      <w:numFmt w:val="decimal"/>
      <w:lvlText w:val="%4."/>
      <w:lvlJc w:val="left"/>
      <w:pPr>
        <w:ind w:left="2880" w:hanging="360"/>
      </w:pPr>
    </w:lvl>
    <w:lvl w:ilvl="4" w:tplc="55D2DD00" w:tentative="1">
      <w:start w:val="1"/>
      <w:numFmt w:val="lowerLetter"/>
      <w:lvlText w:val="%5."/>
      <w:lvlJc w:val="left"/>
      <w:pPr>
        <w:ind w:left="3600" w:hanging="360"/>
      </w:pPr>
    </w:lvl>
    <w:lvl w:ilvl="5" w:tplc="E4DC8176" w:tentative="1">
      <w:start w:val="1"/>
      <w:numFmt w:val="lowerRoman"/>
      <w:lvlText w:val="%6."/>
      <w:lvlJc w:val="right"/>
      <w:pPr>
        <w:ind w:left="4320" w:hanging="180"/>
      </w:pPr>
    </w:lvl>
    <w:lvl w:ilvl="6" w:tplc="1AC2C866" w:tentative="1">
      <w:start w:val="1"/>
      <w:numFmt w:val="decimal"/>
      <w:lvlText w:val="%7."/>
      <w:lvlJc w:val="left"/>
      <w:pPr>
        <w:ind w:left="5040" w:hanging="360"/>
      </w:pPr>
    </w:lvl>
    <w:lvl w:ilvl="7" w:tplc="6986B95C" w:tentative="1">
      <w:start w:val="1"/>
      <w:numFmt w:val="lowerLetter"/>
      <w:lvlText w:val="%8."/>
      <w:lvlJc w:val="left"/>
      <w:pPr>
        <w:ind w:left="5760" w:hanging="360"/>
      </w:pPr>
    </w:lvl>
    <w:lvl w:ilvl="8" w:tplc="77D6AD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23D99"/>
    <w:multiLevelType w:val="hybridMultilevel"/>
    <w:tmpl w:val="367CAABA"/>
    <w:lvl w:ilvl="0" w:tplc="DA383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088466" w:tentative="1">
      <w:start w:val="1"/>
      <w:numFmt w:val="lowerLetter"/>
      <w:lvlText w:val="%2."/>
      <w:lvlJc w:val="left"/>
      <w:pPr>
        <w:ind w:left="1440" w:hanging="360"/>
      </w:pPr>
    </w:lvl>
    <w:lvl w:ilvl="2" w:tplc="ABCE8AC8" w:tentative="1">
      <w:start w:val="1"/>
      <w:numFmt w:val="lowerRoman"/>
      <w:lvlText w:val="%3."/>
      <w:lvlJc w:val="right"/>
      <w:pPr>
        <w:ind w:left="2160" w:hanging="180"/>
      </w:pPr>
    </w:lvl>
    <w:lvl w:ilvl="3" w:tplc="AE22BBF2" w:tentative="1">
      <w:start w:val="1"/>
      <w:numFmt w:val="decimal"/>
      <w:lvlText w:val="%4."/>
      <w:lvlJc w:val="left"/>
      <w:pPr>
        <w:ind w:left="2880" w:hanging="360"/>
      </w:pPr>
    </w:lvl>
    <w:lvl w:ilvl="4" w:tplc="A3F8CA5A" w:tentative="1">
      <w:start w:val="1"/>
      <w:numFmt w:val="lowerLetter"/>
      <w:lvlText w:val="%5."/>
      <w:lvlJc w:val="left"/>
      <w:pPr>
        <w:ind w:left="3600" w:hanging="360"/>
      </w:pPr>
    </w:lvl>
    <w:lvl w:ilvl="5" w:tplc="7C7657A6" w:tentative="1">
      <w:start w:val="1"/>
      <w:numFmt w:val="lowerRoman"/>
      <w:lvlText w:val="%6."/>
      <w:lvlJc w:val="right"/>
      <w:pPr>
        <w:ind w:left="4320" w:hanging="180"/>
      </w:pPr>
    </w:lvl>
    <w:lvl w:ilvl="6" w:tplc="0394AB6A" w:tentative="1">
      <w:start w:val="1"/>
      <w:numFmt w:val="decimal"/>
      <w:lvlText w:val="%7."/>
      <w:lvlJc w:val="left"/>
      <w:pPr>
        <w:ind w:left="5040" w:hanging="360"/>
      </w:pPr>
    </w:lvl>
    <w:lvl w:ilvl="7" w:tplc="97A663E6" w:tentative="1">
      <w:start w:val="1"/>
      <w:numFmt w:val="lowerLetter"/>
      <w:lvlText w:val="%8."/>
      <w:lvlJc w:val="left"/>
      <w:pPr>
        <w:ind w:left="5760" w:hanging="360"/>
      </w:pPr>
    </w:lvl>
    <w:lvl w:ilvl="8" w:tplc="EED03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AA2"/>
    <w:multiLevelType w:val="hybridMultilevel"/>
    <w:tmpl w:val="4530D440"/>
    <w:lvl w:ilvl="0" w:tplc="D35AE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34C39E" w:tentative="1">
      <w:start w:val="1"/>
      <w:numFmt w:val="lowerLetter"/>
      <w:lvlText w:val="%2."/>
      <w:lvlJc w:val="left"/>
      <w:pPr>
        <w:ind w:left="1440" w:hanging="360"/>
      </w:pPr>
    </w:lvl>
    <w:lvl w:ilvl="2" w:tplc="331E6D6C" w:tentative="1">
      <w:start w:val="1"/>
      <w:numFmt w:val="lowerRoman"/>
      <w:lvlText w:val="%3."/>
      <w:lvlJc w:val="right"/>
      <w:pPr>
        <w:ind w:left="2160" w:hanging="180"/>
      </w:pPr>
    </w:lvl>
    <w:lvl w:ilvl="3" w:tplc="237E126E" w:tentative="1">
      <w:start w:val="1"/>
      <w:numFmt w:val="decimal"/>
      <w:lvlText w:val="%4."/>
      <w:lvlJc w:val="left"/>
      <w:pPr>
        <w:ind w:left="2880" w:hanging="360"/>
      </w:pPr>
    </w:lvl>
    <w:lvl w:ilvl="4" w:tplc="6CBAB834" w:tentative="1">
      <w:start w:val="1"/>
      <w:numFmt w:val="lowerLetter"/>
      <w:lvlText w:val="%5."/>
      <w:lvlJc w:val="left"/>
      <w:pPr>
        <w:ind w:left="3600" w:hanging="360"/>
      </w:pPr>
    </w:lvl>
    <w:lvl w:ilvl="5" w:tplc="358CB0BA" w:tentative="1">
      <w:start w:val="1"/>
      <w:numFmt w:val="lowerRoman"/>
      <w:lvlText w:val="%6."/>
      <w:lvlJc w:val="right"/>
      <w:pPr>
        <w:ind w:left="4320" w:hanging="180"/>
      </w:pPr>
    </w:lvl>
    <w:lvl w:ilvl="6" w:tplc="627228FC" w:tentative="1">
      <w:start w:val="1"/>
      <w:numFmt w:val="decimal"/>
      <w:lvlText w:val="%7."/>
      <w:lvlJc w:val="left"/>
      <w:pPr>
        <w:ind w:left="5040" w:hanging="360"/>
      </w:pPr>
    </w:lvl>
    <w:lvl w:ilvl="7" w:tplc="A9FA4C3A" w:tentative="1">
      <w:start w:val="1"/>
      <w:numFmt w:val="lowerLetter"/>
      <w:lvlText w:val="%8."/>
      <w:lvlJc w:val="left"/>
      <w:pPr>
        <w:ind w:left="5760" w:hanging="360"/>
      </w:pPr>
    </w:lvl>
    <w:lvl w:ilvl="8" w:tplc="D6AAC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524FC"/>
    <w:multiLevelType w:val="multilevel"/>
    <w:tmpl w:val="B7AE3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16736D"/>
    <w:multiLevelType w:val="hybridMultilevel"/>
    <w:tmpl w:val="E3BEA32A"/>
    <w:lvl w:ilvl="0" w:tplc="B03EB556">
      <w:start w:val="1"/>
      <w:numFmt w:val="decimal"/>
      <w:lvlText w:val="%1."/>
      <w:lvlJc w:val="left"/>
      <w:pPr>
        <w:ind w:left="947" w:hanging="360"/>
      </w:pPr>
    </w:lvl>
    <w:lvl w:ilvl="1" w:tplc="4BCE883A" w:tentative="1">
      <w:start w:val="1"/>
      <w:numFmt w:val="lowerLetter"/>
      <w:lvlText w:val="%2."/>
      <w:lvlJc w:val="left"/>
      <w:pPr>
        <w:ind w:left="1667" w:hanging="360"/>
      </w:pPr>
    </w:lvl>
    <w:lvl w:ilvl="2" w:tplc="A9D01264" w:tentative="1">
      <w:start w:val="1"/>
      <w:numFmt w:val="lowerRoman"/>
      <w:lvlText w:val="%3."/>
      <w:lvlJc w:val="right"/>
      <w:pPr>
        <w:ind w:left="2387" w:hanging="180"/>
      </w:pPr>
    </w:lvl>
    <w:lvl w:ilvl="3" w:tplc="0BF4128E" w:tentative="1">
      <w:start w:val="1"/>
      <w:numFmt w:val="decimal"/>
      <w:lvlText w:val="%4."/>
      <w:lvlJc w:val="left"/>
      <w:pPr>
        <w:ind w:left="3107" w:hanging="360"/>
      </w:pPr>
    </w:lvl>
    <w:lvl w:ilvl="4" w:tplc="492A5EE2" w:tentative="1">
      <w:start w:val="1"/>
      <w:numFmt w:val="lowerLetter"/>
      <w:lvlText w:val="%5."/>
      <w:lvlJc w:val="left"/>
      <w:pPr>
        <w:ind w:left="3827" w:hanging="360"/>
      </w:pPr>
    </w:lvl>
    <w:lvl w:ilvl="5" w:tplc="6E58A3F2" w:tentative="1">
      <w:start w:val="1"/>
      <w:numFmt w:val="lowerRoman"/>
      <w:lvlText w:val="%6."/>
      <w:lvlJc w:val="right"/>
      <w:pPr>
        <w:ind w:left="4547" w:hanging="180"/>
      </w:pPr>
    </w:lvl>
    <w:lvl w:ilvl="6" w:tplc="03BC80B2" w:tentative="1">
      <w:start w:val="1"/>
      <w:numFmt w:val="decimal"/>
      <w:lvlText w:val="%7."/>
      <w:lvlJc w:val="left"/>
      <w:pPr>
        <w:ind w:left="5267" w:hanging="360"/>
      </w:pPr>
    </w:lvl>
    <w:lvl w:ilvl="7" w:tplc="9B2A448A" w:tentative="1">
      <w:start w:val="1"/>
      <w:numFmt w:val="lowerLetter"/>
      <w:lvlText w:val="%8."/>
      <w:lvlJc w:val="left"/>
      <w:pPr>
        <w:ind w:left="5987" w:hanging="360"/>
      </w:pPr>
    </w:lvl>
    <w:lvl w:ilvl="8" w:tplc="E5405CA2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6FE73E22"/>
    <w:multiLevelType w:val="hybridMultilevel"/>
    <w:tmpl w:val="891A0B8A"/>
    <w:lvl w:ilvl="0" w:tplc="9998C3F8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72A4862C" w:tentative="1">
      <w:start w:val="1"/>
      <w:numFmt w:val="lowerLetter"/>
      <w:lvlText w:val="%2."/>
      <w:lvlJc w:val="left"/>
      <w:pPr>
        <w:ind w:left="1440" w:hanging="360"/>
      </w:pPr>
    </w:lvl>
    <w:lvl w:ilvl="2" w:tplc="B8365D64" w:tentative="1">
      <w:start w:val="1"/>
      <w:numFmt w:val="lowerRoman"/>
      <w:lvlText w:val="%3."/>
      <w:lvlJc w:val="right"/>
      <w:pPr>
        <w:ind w:left="2160" w:hanging="180"/>
      </w:pPr>
    </w:lvl>
    <w:lvl w:ilvl="3" w:tplc="4644FA24" w:tentative="1">
      <w:start w:val="1"/>
      <w:numFmt w:val="decimal"/>
      <w:lvlText w:val="%4."/>
      <w:lvlJc w:val="left"/>
      <w:pPr>
        <w:ind w:left="2880" w:hanging="360"/>
      </w:pPr>
    </w:lvl>
    <w:lvl w:ilvl="4" w:tplc="C0B4388C" w:tentative="1">
      <w:start w:val="1"/>
      <w:numFmt w:val="lowerLetter"/>
      <w:lvlText w:val="%5."/>
      <w:lvlJc w:val="left"/>
      <w:pPr>
        <w:ind w:left="3600" w:hanging="360"/>
      </w:pPr>
    </w:lvl>
    <w:lvl w:ilvl="5" w:tplc="C0D8A6EC" w:tentative="1">
      <w:start w:val="1"/>
      <w:numFmt w:val="lowerRoman"/>
      <w:lvlText w:val="%6."/>
      <w:lvlJc w:val="right"/>
      <w:pPr>
        <w:ind w:left="4320" w:hanging="180"/>
      </w:pPr>
    </w:lvl>
    <w:lvl w:ilvl="6" w:tplc="2256A8AC" w:tentative="1">
      <w:start w:val="1"/>
      <w:numFmt w:val="decimal"/>
      <w:lvlText w:val="%7."/>
      <w:lvlJc w:val="left"/>
      <w:pPr>
        <w:ind w:left="5040" w:hanging="360"/>
      </w:pPr>
    </w:lvl>
    <w:lvl w:ilvl="7" w:tplc="756A075C" w:tentative="1">
      <w:start w:val="1"/>
      <w:numFmt w:val="lowerLetter"/>
      <w:lvlText w:val="%8."/>
      <w:lvlJc w:val="left"/>
      <w:pPr>
        <w:ind w:left="5760" w:hanging="360"/>
      </w:pPr>
    </w:lvl>
    <w:lvl w:ilvl="8" w:tplc="D2FC8C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0134"/>
    <w:multiLevelType w:val="hybridMultilevel"/>
    <w:tmpl w:val="B86CB5FC"/>
    <w:lvl w:ilvl="0" w:tplc="8BCEF1DC">
      <w:start w:val="1"/>
      <w:numFmt w:val="decimal"/>
      <w:lvlText w:val="%1."/>
      <w:lvlJc w:val="left"/>
      <w:pPr>
        <w:ind w:left="947" w:hanging="360"/>
      </w:pPr>
    </w:lvl>
    <w:lvl w:ilvl="1" w:tplc="1D522E2A" w:tentative="1">
      <w:start w:val="1"/>
      <w:numFmt w:val="lowerLetter"/>
      <w:lvlText w:val="%2."/>
      <w:lvlJc w:val="left"/>
      <w:pPr>
        <w:ind w:left="1667" w:hanging="360"/>
      </w:pPr>
    </w:lvl>
    <w:lvl w:ilvl="2" w:tplc="7E76E78C" w:tentative="1">
      <w:start w:val="1"/>
      <w:numFmt w:val="lowerRoman"/>
      <w:lvlText w:val="%3."/>
      <w:lvlJc w:val="right"/>
      <w:pPr>
        <w:ind w:left="2387" w:hanging="180"/>
      </w:pPr>
    </w:lvl>
    <w:lvl w:ilvl="3" w:tplc="6FB6FE18" w:tentative="1">
      <w:start w:val="1"/>
      <w:numFmt w:val="decimal"/>
      <w:lvlText w:val="%4."/>
      <w:lvlJc w:val="left"/>
      <w:pPr>
        <w:ind w:left="3107" w:hanging="360"/>
      </w:pPr>
    </w:lvl>
    <w:lvl w:ilvl="4" w:tplc="9C1A421C" w:tentative="1">
      <w:start w:val="1"/>
      <w:numFmt w:val="lowerLetter"/>
      <w:lvlText w:val="%5."/>
      <w:lvlJc w:val="left"/>
      <w:pPr>
        <w:ind w:left="3827" w:hanging="360"/>
      </w:pPr>
    </w:lvl>
    <w:lvl w:ilvl="5" w:tplc="BA3663AC" w:tentative="1">
      <w:start w:val="1"/>
      <w:numFmt w:val="lowerRoman"/>
      <w:lvlText w:val="%6."/>
      <w:lvlJc w:val="right"/>
      <w:pPr>
        <w:ind w:left="4547" w:hanging="180"/>
      </w:pPr>
    </w:lvl>
    <w:lvl w:ilvl="6" w:tplc="3DB4AF88" w:tentative="1">
      <w:start w:val="1"/>
      <w:numFmt w:val="decimal"/>
      <w:lvlText w:val="%7."/>
      <w:lvlJc w:val="left"/>
      <w:pPr>
        <w:ind w:left="5267" w:hanging="360"/>
      </w:pPr>
    </w:lvl>
    <w:lvl w:ilvl="7" w:tplc="782A43B6" w:tentative="1">
      <w:start w:val="1"/>
      <w:numFmt w:val="lowerLetter"/>
      <w:lvlText w:val="%8."/>
      <w:lvlJc w:val="left"/>
      <w:pPr>
        <w:ind w:left="5987" w:hanging="360"/>
      </w:pPr>
    </w:lvl>
    <w:lvl w:ilvl="8" w:tplc="17A09AD4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D1"/>
    <w:rsid w:val="000003B3"/>
    <w:rsid w:val="00000E7A"/>
    <w:rsid w:val="00001B52"/>
    <w:rsid w:val="00005DB5"/>
    <w:rsid w:val="000117FE"/>
    <w:rsid w:val="000133C1"/>
    <w:rsid w:val="00013B2E"/>
    <w:rsid w:val="00013FA0"/>
    <w:rsid w:val="00014514"/>
    <w:rsid w:val="000153DB"/>
    <w:rsid w:val="00020B1B"/>
    <w:rsid w:val="0002196B"/>
    <w:rsid w:val="000230C7"/>
    <w:rsid w:val="00024000"/>
    <w:rsid w:val="000253B3"/>
    <w:rsid w:val="000278D9"/>
    <w:rsid w:val="00027F1D"/>
    <w:rsid w:val="00030806"/>
    <w:rsid w:val="00031828"/>
    <w:rsid w:val="000350B7"/>
    <w:rsid w:val="00035D10"/>
    <w:rsid w:val="00036E80"/>
    <w:rsid w:val="00037D27"/>
    <w:rsid w:val="00040DC4"/>
    <w:rsid w:val="000419A2"/>
    <w:rsid w:val="00042CA4"/>
    <w:rsid w:val="000430F3"/>
    <w:rsid w:val="000439CA"/>
    <w:rsid w:val="00044CCE"/>
    <w:rsid w:val="000460F9"/>
    <w:rsid w:val="00046A3C"/>
    <w:rsid w:val="00050A4A"/>
    <w:rsid w:val="000515AC"/>
    <w:rsid w:val="00051820"/>
    <w:rsid w:val="00057B07"/>
    <w:rsid w:val="0006204E"/>
    <w:rsid w:val="000629B6"/>
    <w:rsid w:val="0006373C"/>
    <w:rsid w:val="0006586F"/>
    <w:rsid w:val="00067585"/>
    <w:rsid w:val="00067E6D"/>
    <w:rsid w:val="000709D1"/>
    <w:rsid w:val="00070B24"/>
    <w:rsid w:val="00073345"/>
    <w:rsid w:val="000738B5"/>
    <w:rsid w:val="00074E26"/>
    <w:rsid w:val="0007557E"/>
    <w:rsid w:val="00075CE2"/>
    <w:rsid w:val="000773DA"/>
    <w:rsid w:val="00081C8F"/>
    <w:rsid w:val="000826EE"/>
    <w:rsid w:val="00082982"/>
    <w:rsid w:val="00082B85"/>
    <w:rsid w:val="00082E07"/>
    <w:rsid w:val="00085894"/>
    <w:rsid w:val="000900B1"/>
    <w:rsid w:val="0009024A"/>
    <w:rsid w:val="000902DB"/>
    <w:rsid w:val="00093D83"/>
    <w:rsid w:val="000A0AAA"/>
    <w:rsid w:val="000A1811"/>
    <w:rsid w:val="000A280F"/>
    <w:rsid w:val="000A2E64"/>
    <w:rsid w:val="000A33FC"/>
    <w:rsid w:val="000A3C5C"/>
    <w:rsid w:val="000A4726"/>
    <w:rsid w:val="000A5C9C"/>
    <w:rsid w:val="000A67B0"/>
    <w:rsid w:val="000A7B3C"/>
    <w:rsid w:val="000B0495"/>
    <w:rsid w:val="000B27D3"/>
    <w:rsid w:val="000B5130"/>
    <w:rsid w:val="000B51B6"/>
    <w:rsid w:val="000B5EC5"/>
    <w:rsid w:val="000B7ACC"/>
    <w:rsid w:val="000C0A29"/>
    <w:rsid w:val="000C0B71"/>
    <w:rsid w:val="000C15A6"/>
    <w:rsid w:val="000C2285"/>
    <w:rsid w:val="000C308A"/>
    <w:rsid w:val="000C32B1"/>
    <w:rsid w:val="000C5C1C"/>
    <w:rsid w:val="000C6AD1"/>
    <w:rsid w:val="000C7739"/>
    <w:rsid w:val="000D0337"/>
    <w:rsid w:val="000D064A"/>
    <w:rsid w:val="000D423F"/>
    <w:rsid w:val="000D4947"/>
    <w:rsid w:val="000D52C4"/>
    <w:rsid w:val="000D67CB"/>
    <w:rsid w:val="000D6EA6"/>
    <w:rsid w:val="000D70C8"/>
    <w:rsid w:val="000E09D5"/>
    <w:rsid w:val="000E3405"/>
    <w:rsid w:val="000E4E37"/>
    <w:rsid w:val="000E711E"/>
    <w:rsid w:val="000F0123"/>
    <w:rsid w:val="000F09FB"/>
    <w:rsid w:val="000F0C30"/>
    <w:rsid w:val="000F3722"/>
    <w:rsid w:val="000F45C2"/>
    <w:rsid w:val="000F4B8F"/>
    <w:rsid w:val="000F5264"/>
    <w:rsid w:val="000F63B3"/>
    <w:rsid w:val="00102F49"/>
    <w:rsid w:val="0010347E"/>
    <w:rsid w:val="00103BB0"/>
    <w:rsid w:val="00104F3F"/>
    <w:rsid w:val="00105CB7"/>
    <w:rsid w:val="00107761"/>
    <w:rsid w:val="0010785B"/>
    <w:rsid w:val="00110184"/>
    <w:rsid w:val="001101B2"/>
    <w:rsid w:val="00110877"/>
    <w:rsid w:val="001112A4"/>
    <w:rsid w:val="00112225"/>
    <w:rsid w:val="0011263F"/>
    <w:rsid w:val="00112684"/>
    <w:rsid w:val="00112ACD"/>
    <w:rsid w:val="001138CE"/>
    <w:rsid w:val="00114EEE"/>
    <w:rsid w:val="0011637F"/>
    <w:rsid w:val="00116428"/>
    <w:rsid w:val="00116F83"/>
    <w:rsid w:val="00116FBF"/>
    <w:rsid w:val="001201D9"/>
    <w:rsid w:val="001211D1"/>
    <w:rsid w:val="00121FD4"/>
    <w:rsid w:val="00122586"/>
    <w:rsid w:val="00125411"/>
    <w:rsid w:val="00125AFA"/>
    <w:rsid w:val="00125BFD"/>
    <w:rsid w:val="00127491"/>
    <w:rsid w:val="00130674"/>
    <w:rsid w:val="00132347"/>
    <w:rsid w:val="0013396E"/>
    <w:rsid w:val="001340EF"/>
    <w:rsid w:val="00134AA7"/>
    <w:rsid w:val="00135F3F"/>
    <w:rsid w:val="001371EF"/>
    <w:rsid w:val="00137473"/>
    <w:rsid w:val="00140C71"/>
    <w:rsid w:val="00141021"/>
    <w:rsid w:val="0014154B"/>
    <w:rsid w:val="00142400"/>
    <w:rsid w:val="00142450"/>
    <w:rsid w:val="0014280A"/>
    <w:rsid w:val="0014329C"/>
    <w:rsid w:val="001436ED"/>
    <w:rsid w:val="001465B7"/>
    <w:rsid w:val="001512EC"/>
    <w:rsid w:val="00154D80"/>
    <w:rsid w:val="00156081"/>
    <w:rsid w:val="001572AC"/>
    <w:rsid w:val="00157E78"/>
    <w:rsid w:val="00157EF1"/>
    <w:rsid w:val="00160E0B"/>
    <w:rsid w:val="00161486"/>
    <w:rsid w:val="001619DC"/>
    <w:rsid w:val="001629D0"/>
    <w:rsid w:val="00164B22"/>
    <w:rsid w:val="00165B2E"/>
    <w:rsid w:val="00166FCB"/>
    <w:rsid w:val="001707FA"/>
    <w:rsid w:val="001710B3"/>
    <w:rsid w:val="00171592"/>
    <w:rsid w:val="0017239F"/>
    <w:rsid w:val="00172990"/>
    <w:rsid w:val="00174682"/>
    <w:rsid w:val="00175CC1"/>
    <w:rsid w:val="001762E5"/>
    <w:rsid w:val="00177D91"/>
    <w:rsid w:val="0018031E"/>
    <w:rsid w:val="001808BA"/>
    <w:rsid w:val="00182617"/>
    <w:rsid w:val="0018282E"/>
    <w:rsid w:val="001839F1"/>
    <w:rsid w:val="00185E1F"/>
    <w:rsid w:val="00187AAC"/>
    <w:rsid w:val="00190C61"/>
    <w:rsid w:val="001910FF"/>
    <w:rsid w:val="00192589"/>
    <w:rsid w:val="00194EA7"/>
    <w:rsid w:val="00194EE8"/>
    <w:rsid w:val="0019549F"/>
    <w:rsid w:val="001957B2"/>
    <w:rsid w:val="00195F22"/>
    <w:rsid w:val="001979D5"/>
    <w:rsid w:val="001A0016"/>
    <w:rsid w:val="001A1A7C"/>
    <w:rsid w:val="001A33BD"/>
    <w:rsid w:val="001A3B74"/>
    <w:rsid w:val="001A3D2B"/>
    <w:rsid w:val="001A3EEB"/>
    <w:rsid w:val="001A517B"/>
    <w:rsid w:val="001A5BC0"/>
    <w:rsid w:val="001A5F6C"/>
    <w:rsid w:val="001A678B"/>
    <w:rsid w:val="001A6EDB"/>
    <w:rsid w:val="001A76AA"/>
    <w:rsid w:val="001A76BB"/>
    <w:rsid w:val="001A7E09"/>
    <w:rsid w:val="001B1BE9"/>
    <w:rsid w:val="001B1C7B"/>
    <w:rsid w:val="001B21E0"/>
    <w:rsid w:val="001B341B"/>
    <w:rsid w:val="001B3F78"/>
    <w:rsid w:val="001B447B"/>
    <w:rsid w:val="001B6FC5"/>
    <w:rsid w:val="001B78E1"/>
    <w:rsid w:val="001B79CE"/>
    <w:rsid w:val="001C084A"/>
    <w:rsid w:val="001C1CC2"/>
    <w:rsid w:val="001C1ECC"/>
    <w:rsid w:val="001C3035"/>
    <w:rsid w:val="001C3A70"/>
    <w:rsid w:val="001C656C"/>
    <w:rsid w:val="001C7474"/>
    <w:rsid w:val="001C77DF"/>
    <w:rsid w:val="001D4CC3"/>
    <w:rsid w:val="001D6360"/>
    <w:rsid w:val="001E0744"/>
    <w:rsid w:val="001E099A"/>
    <w:rsid w:val="001E2B20"/>
    <w:rsid w:val="001E3162"/>
    <w:rsid w:val="001E3FCD"/>
    <w:rsid w:val="001E42EA"/>
    <w:rsid w:val="001E5DAD"/>
    <w:rsid w:val="001E7023"/>
    <w:rsid w:val="001E7261"/>
    <w:rsid w:val="001E7BC3"/>
    <w:rsid w:val="001E7F7D"/>
    <w:rsid w:val="001F4661"/>
    <w:rsid w:val="001F4DF4"/>
    <w:rsid w:val="001F50C5"/>
    <w:rsid w:val="001F6956"/>
    <w:rsid w:val="002018F5"/>
    <w:rsid w:val="00203C97"/>
    <w:rsid w:val="002048D7"/>
    <w:rsid w:val="00207356"/>
    <w:rsid w:val="002076F8"/>
    <w:rsid w:val="00212A29"/>
    <w:rsid w:val="00214A3F"/>
    <w:rsid w:val="00214B58"/>
    <w:rsid w:val="00220CF0"/>
    <w:rsid w:val="002224E8"/>
    <w:rsid w:val="0022299A"/>
    <w:rsid w:val="0022307D"/>
    <w:rsid w:val="00226660"/>
    <w:rsid w:val="00226F81"/>
    <w:rsid w:val="00227806"/>
    <w:rsid w:val="00230CCC"/>
    <w:rsid w:val="00234530"/>
    <w:rsid w:val="00234D6A"/>
    <w:rsid w:val="00235332"/>
    <w:rsid w:val="00236ED0"/>
    <w:rsid w:val="002376F1"/>
    <w:rsid w:val="00237ADA"/>
    <w:rsid w:val="002402CF"/>
    <w:rsid w:val="00241811"/>
    <w:rsid w:val="00241C02"/>
    <w:rsid w:val="002427AA"/>
    <w:rsid w:val="00244A1B"/>
    <w:rsid w:val="00245698"/>
    <w:rsid w:val="00245912"/>
    <w:rsid w:val="00247800"/>
    <w:rsid w:val="0025037F"/>
    <w:rsid w:val="00250A21"/>
    <w:rsid w:val="00250C72"/>
    <w:rsid w:val="002514AD"/>
    <w:rsid w:val="00251C55"/>
    <w:rsid w:val="002526AC"/>
    <w:rsid w:val="00253C72"/>
    <w:rsid w:val="00254FE7"/>
    <w:rsid w:val="00255979"/>
    <w:rsid w:val="002605E0"/>
    <w:rsid w:val="00261016"/>
    <w:rsid w:val="002634C8"/>
    <w:rsid w:val="00266958"/>
    <w:rsid w:val="00266F28"/>
    <w:rsid w:val="00267849"/>
    <w:rsid w:val="00270BBE"/>
    <w:rsid w:val="002714AF"/>
    <w:rsid w:val="002731B7"/>
    <w:rsid w:val="002744EF"/>
    <w:rsid w:val="002753C9"/>
    <w:rsid w:val="0027544D"/>
    <w:rsid w:val="00277EE4"/>
    <w:rsid w:val="0028211E"/>
    <w:rsid w:val="002830A1"/>
    <w:rsid w:val="00283EF5"/>
    <w:rsid w:val="00284F99"/>
    <w:rsid w:val="00287204"/>
    <w:rsid w:val="00290A66"/>
    <w:rsid w:val="00290F00"/>
    <w:rsid w:val="00291063"/>
    <w:rsid w:val="00291119"/>
    <w:rsid w:val="00292B87"/>
    <w:rsid w:val="0029318D"/>
    <w:rsid w:val="002933D1"/>
    <w:rsid w:val="00293D01"/>
    <w:rsid w:val="0029418C"/>
    <w:rsid w:val="00296116"/>
    <w:rsid w:val="00296195"/>
    <w:rsid w:val="00296B89"/>
    <w:rsid w:val="00297AA6"/>
    <w:rsid w:val="00297EC1"/>
    <w:rsid w:val="002A03A0"/>
    <w:rsid w:val="002A1DCB"/>
    <w:rsid w:val="002A26F8"/>
    <w:rsid w:val="002A3240"/>
    <w:rsid w:val="002A390D"/>
    <w:rsid w:val="002A44B6"/>
    <w:rsid w:val="002A50C8"/>
    <w:rsid w:val="002A59D1"/>
    <w:rsid w:val="002A5AE0"/>
    <w:rsid w:val="002A7963"/>
    <w:rsid w:val="002B0282"/>
    <w:rsid w:val="002B1F7B"/>
    <w:rsid w:val="002B3B4B"/>
    <w:rsid w:val="002B4A55"/>
    <w:rsid w:val="002B5029"/>
    <w:rsid w:val="002B6064"/>
    <w:rsid w:val="002B724B"/>
    <w:rsid w:val="002B7657"/>
    <w:rsid w:val="002B7EBB"/>
    <w:rsid w:val="002C12E6"/>
    <w:rsid w:val="002C15A8"/>
    <w:rsid w:val="002C3838"/>
    <w:rsid w:val="002C38AC"/>
    <w:rsid w:val="002C3CA6"/>
    <w:rsid w:val="002C3D81"/>
    <w:rsid w:val="002C4CEB"/>
    <w:rsid w:val="002D050B"/>
    <w:rsid w:val="002D08F6"/>
    <w:rsid w:val="002D0DB2"/>
    <w:rsid w:val="002D10F0"/>
    <w:rsid w:val="002D151D"/>
    <w:rsid w:val="002D19F3"/>
    <w:rsid w:val="002D1CEA"/>
    <w:rsid w:val="002D1FC1"/>
    <w:rsid w:val="002D21B9"/>
    <w:rsid w:val="002D2291"/>
    <w:rsid w:val="002D3527"/>
    <w:rsid w:val="002D3F88"/>
    <w:rsid w:val="002D47CA"/>
    <w:rsid w:val="002D6E73"/>
    <w:rsid w:val="002E226D"/>
    <w:rsid w:val="002E2799"/>
    <w:rsid w:val="002E2E71"/>
    <w:rsid w:val="002E347B"/>
    <w:rsid w:val="002E376B"/>
    <w:rsid w:val="002E3F63"/>
    <w:rsid w:val="002E59ED"/>
    <w:rsid w:val="002E5F9A"/>
    <w:rsid w:val="002E6548"/>
    <w:rsid w:val="002E6A80"/>
    <w:rsid w:val="002F0D59"/>
    <w:rsid w:val="002F2EEA"/>
    <w:rsid w:val="002F34CE"/>
    <w:rsid w:val="002F372C"/>
    <w:rsid w:val="002F3DC2"/>
    <w:rsid w:val="002F5E3F"/>
    <w:rsid w:val="002F62F3"/>
    <w:rsid w:val="0030073B"/>
    <w:rsid w:val="00300B95"/>
    <w:rsid w:val="0030246D"/>
    <w:rsid w:val="00304A9B"/>
    <w:rsid w:val="00305D5F"/>
    <w:rsid w:val="0030617A"/>
    <w:rsid w:val="00306581"/>
    <w:rsid w:val="00310D88"/>
    <w:rsid w:val="00310EB8"/>
    <w:rsid w:val="00311844"/>
    <w:rsid w:val="00312E7F"/>
    <w:rsid w:val="00313803"/>
    <w:rsid w:val="00314926"/>
    <w:rsid w:val="00314F2F"/>
    <w:rsid w:val="00315B2B"/>
    <w:rsid w:val="0031612C"/>
    <w:rsid w:val="00320798"/>
    <w:rsid w:val="00320855"/>
    <w:rsid w:val="00321086"/>
    <w:rsid w:val="00322803"/>
    <w:rsid w:val="0032386D"/>
    <w:rsid w:val="003245C8"/>
    <w:rsid w:val="003249D6"/>
    <w:rsid w:val="00324EB2"/>
    <w:rsid w:val="00325B65"/>
    <w:rsid w:val="00326012"/>
    <w:rsid w:val="00326E87"/>
    <w:rsid w:val="00327763"/>
    <w:rsid w:val="0033128D"/>
    <w:rsid w:val="00331A4E"/>
    <w:rsid w:val="00333B78"/>
    <w:rsid w:val="00333D38"/>
    <w:rsid w:val="00334906"/>
    <w:rsid w:val="00334989"/>
    <w:rsid w:val="00335740"/>
    <w:rsid w:val="00335D8B"/>
    <w:rsid w:val="0033679F"/>
    <w:rsid w:val="00336EAE"/>
    <w:rsid w:val="003371D1"/>
    <w:rsid w:val="00342D98"/>
    <w:rsid w:val="00343303"/>
    <w:rsid w:val="003434B9"/>
    <w:rsid w:val="00343D5E"/>
    <w:rsid w:val="0034405B"/>
    <w:rsid w:val="0034460E"/>
    <w:rsid w:val="0034626A"/>
    <w:rsid w:val="003466E0"/>
    <w:rsid w:val="003515A5"/>
    <w:rsid w:val="003524C7"/>
    <w:rsid w:val="00354DF0"/>
    <w:rsid w:val="00354E82"/>
    <w:rsid w:val="003557AB"/>
    <w:rsid w:val="003562F2"/>
    <w:rsid w:val="0035729F"/>
    <w:rsid w:val="0036066B"/>
    <w:rsid w:val="003632B1"/>
    <w:rsid w:val="003646CD"/>
    <w:rsid w:val="00366F0D"/>
    <w:rsid w:val="0037013E"/>
    <w:rsid w:val="00370333"/>
    <w:rsid w:val="00371A5A"/>
    <w:rsid w:val="0037230D"/>
    <w:rsid w:val="003736E5"/>
    <w:rsid w:val="00373AE4"/>
    <w:rsid w:val="00375A5F"/>
    <w:rsid w:val="00377422"/>
    <w:rsid w:val="003778C3"/>
    <w:rsid w:val="003801F7"/>
    <w:rsid w:val="0038127B"/>
    <w:rsid w:val="00384C3B"/>
    <w:rsid w:val="00384CA1"/>
    <w:rsid w:val="00385B3C"/>
    <w:rsid w:val="00385D0B"/>
    <w:rsid w:val="0038664F"/>
    <w:rsid w:val="003869F3"/>
    <w:rsid w:val="00386BE5"/>
    <w:rsid w:val="003877C6"/>
    <w:rsid w:val="003908FC"/>
    <w:rsid w:val="003911E8"/>
    <w:rsid w:val="00392026"/>
    <w:rsid w:val="00392DC3"/>
    <w:rsid w:val="00392F14"/>
    <w:rsid w:val="0039347A"/>
    <w:rsid w:val="003934B5"/>
    <w:rsid w:val="00394151"/>
    <w:rsid w:val="00394244"/>
    <w:rsid w:val="00395823"/>
    <w:rsid w:val="00396087"/>
    <w:rsid w:val="0039616E"/>
    <w:rsid w:val="00397190"/>
    <w:rsid w:val="00397F9A"/>
    <w:rsid w:val="003A1402"/>
    <w:rsid w:val="003A1BBD"/>
    <w:rsid w:val="003A1BE7"/>
    <w:rsid w:val="003A2362"/>
    <w:rsid w:val="003A3CD4"/>
    <w:rsid w:val="003A3ECF"/>
    <w:rsid w:val="003A5833"/>
    <w:rsid w:val="003A5FF9"/>
    <w:rsid w:val="003A61EF"/>
    <w:rsid w:val="003A6670"/>
    <w:rsid w:val="003A6BD6"/>
    <w:rsid w:val="003B05CB"/>
    <w:rsid w:val="003B28F5"/>
    <w:rsid w:val="003B2F03"/>
    <w:rsid w:val="003B4660"/>
    <w:rsid w:val="003B53E9"/>
    <w:rsid w:val="003C0216"/>
    <w:rsid w:val="003C0390"/>
    <w:rsid w:val="003C2270"/>
    <w:rsid w:val="003C22C6"/>
    <w:rsid w:val="003C254B"/>
    <w:rsid w:val="003C5282"/>
    <w:rsid w:val="003C6F03"/>
    <w:rsid w:val="003C6F8E"/>
    <w:rsid w:val="003D1368"/>
    <w:rsid w:val="003D214F"/>
    <w:rsid w:val="003D2B35"/>
    <w:rsid w:val="003D3172"/>
    <w:rsid w:val="003D6EA7"/>
    <w:rsid w:val="003E3A0A"/>
    <w:rsid w:val="003E4DD1"/>
    <w:rsid w:val="003E4E2B"/>
    <w:rsid w:val="003E53C0"/>
    <w:rsid w:val="003E5F8B"/>
    <w:rsid w:val="003E7865"/>
    <w:rsid w:val="003F3DC5"/>
    <w:rsid w:val="003F414E"/>
    <w:rsid w:val="003F4D55"/>
    <w:rsid w:val="003F7F50"/>
    <w:rsid w:val="004005BE"/>
    <w:rsid w:val="00403C9E"/>
    <w:rsid w:val="00405299"/>
    <w:rsid w:val="004052E5"/>
    <w:rsid w:val="004102A2"/>
    <w:rsid w:val="004113CF"/>
    <w:rsid w:val="00411AFA"/>
    <w:rsid w:val="00412A67"/>
    <w:rsid w:val="00412B19"/>
    <w:rsid w:val="00413C02"/>
    <w:rsid w:val="004158FD"/>
    <w:rsid w:val="00415B77"/>
    <w:rsid w:val="00417E7A"/>
    <w:rsid w:val="00421D59"/>
    <w:rsid w:val="00422123"/>
    <w:rsid w:val="00422172"/>
    <w:rsid w:val="00422828"/>
    <w:rsid w:val="004235BF"/>
    <w:rsid w:val="00423ABB"/>
    <w:rsid w:val="00424AF3"/>
    <w:rsid w:val="00425634"/>
    <w:rsid w:val="00426E54"/>
    <w:rsid w:val="00426ECA"/>
    <w:rsid w:val="00427A45"/>
    <w:rsid w:val="00427BBB"/>
    <w:rsid w:val="00430853"/>
    <w:rsid w:val="004312E7"/>
    <w:rsid w:val="0043199E"/>
    <w:rsid w:val="0043606C"/>
    <w:rsid w:val="00436AC0"/>
    <w:rsid w:val="0043736B"/>
    <w:rsid w:val="004378BA"/>
    <w:rsid w:val="004422FB"/>
    <w:rsid w:val="00442671"/>
    <w:rsid w:val="00442B85"/>
    <w:rsid w:val="00443752"/>
    <w:rsid w:val="00443B64"/>
    <w:rsid w:val="004465CB"/>
    <w:rsid w:val="00447C50"/>
    <w:rsid w:val="00447CE6"/>
    <w:rsid w:val="0045024B"/>
    <w:rsid w:val="0045060A"/>
    <w:rsid w:val="00450A23"/>
    <w:rsid w:val="00450A3D"/>
    <w:rsid w:val="00452026"/>
    <w:rsid w:val="004532F1"/>
    <w:rsid w:val="004546B2"/>
    <w:rsid w:val="00454CAC"/>
    <w:rsid w:val="0045585B"/>
    <w:rsid w:val="004560A2"/>
    <w:rsid w:val="00457311"/>
    <w:rsid w:val="00460CF3"/>
    <w:rsid w:val="00460D2B"/>
    <w:rsid w:val="00462443"/>
    <w:rsid w:val="00462655"/>
    <w:rsid w:val="0046419F"/>
    <w:rsid w:val="004650AD"/>
    <w:rsid w:val="0046536A"/>
    <w:rsid w:val="00465853"/>
    <w:rsid w:val="00465A8B"/>
    <w:rsid w:val="00466598"/>
    <w:rsid w:val="00470F1C"/>
    <w:rsid w:val="00472401"/>
    <w:rsid w:val="00472988"/>
    <w:rsid w:val="00472EBF"/>
    <w:rsid w:val="0047382F"/>
    <w:rsid w:val="004749C7"/>
    <w:rsid w:val="004774DC"/>
    <w:rsid w:val="004804A3"/>
    <w:rsid w:val="00480969"/>
    <w:rsid w:val="00484B9C"/>
    <w:rsid w:val="00497BE3"/>
    <w:rsid w:val="00497E97"/>
    <w:rsid w:val="004A1460"/>
    <w:rsid w:val="004A17B4"/>
    <w:rsid w:val="004A1C45"/>
    <w:rsid w:val="004A1C93"/>
    <w:rsid w:val="004A2A5B"/>
    <w:rsid w:val="004A3755"/>
    <w:rsid w:val="004A6122"/>
    <w:rsid w:val="004B1862"/>
    <w:rsid w:val="004B231C"/>
    <w:rsid w:val="004B2E7F"/>
    <w:rsid w:val="004B4447"/>
    <w:rsid w:val="004B46E2"/>
    <w:rsid w:val="004B5ECB"/>
    <w:rsid w:val="004B6B6C"/>
    <w:rsid w:val="004B6E63"/>
    <w:rsid w:val="004C080B"/>
    <w:rsid w:val="004C1105"/>
    <w:rsid w:val="004C1B3C"/>
    <w:rsid w:val="004C2A8B"/>
    <w:rsid w:val="004C3AAA"/>
    <w:rsid w:val="004C6D00"/>
    <w:rsid w:val="004D06A4"/>
    <w:rsid w:val="004D0E13"/>
    <w:rsid w:val="004D0E51"/>
    <w:rsid w:val="004D18C5"/>
    <w:rsid w:val="004D1BA5"/>
    <w:rsid w:val="004D2C0F"/>
    <w:rsid w:val="004D2DA8"/>
    <w:rsid w:val="004D2E4E"/>
    <w:rsid w:val="004D2E50"/>
    <w:rsid w:val="004D361E"/>
    <w:rsid w:val="004D3D09"/>
    <w:rsid w:val="004D4019"/>
    <w:rsid w:val="004D4190"/>
    <w:rsid w:val="004D4F79"/>
    <w:rsid w:val="004D76B8"/>
    <w:rsid w:val="004E0886"/>
    <w:rsid w:val="004E116D"/>
    <w:rsid w:val="004E15E8"/>
    <w:rsid w:val="004E1C0A"/>
    <w:rsid w:val="004E5CBD"/>
    <w:rsid w:val="004E67E0"/>
    <w:rsid w:val="004E6CEF"/>
    <w:rsid w:val="004E6FF1"/>
    <w:rsid w:val="004E73C4"/>
    <w:rsid w:val="004F019C"/>
    <w:rsid w:val="004F0A3F"/>
    <w:rsid w:val="004F0AFA"/>
    <w:rsid w:val="004F43DD"/>
    <w:rsid w:val="004F5D0B"/>
    <w:rsid w:val="004F62D7"/>
    <w:rsid w:val="004F758F"/>
    <w:rsid w:val="004F7C50"/>
    <w:rsid w:val="004F7FD3"/>
    <w:rsid w:val="005008F8"/>
    <w:rsid w:val="00500E20"/>
    <w:rsid w:val="00502507"/>
    <w:rsid w:val="00502AB7"/>
    <w:rsid w:val="0050300F"/>
    <w:rsid w:val="0050366E"/>
    <w:rsid w:val="005040D0"/>
    <w:rsid w:val="005052F1"/>
    <w:rsid w:val="005053AD"/>
    <w:rsid w:val="0050751C"/>
    <w:rsid w:val="00511771"/>
    <w:rsid w:val="00513B6F"/>
    <w:rsid w:val="00513B81"/>
    <w:rsid w:val="00521379"/>
    <w:rsid w:val="005223F4"/>
    <w:rsid w:val="0052423F"/>
    <w:rsid w:val="00524DF2"/>
    <w:rsid w:val="005254D6"/>
    <w:rsid w:val="0052563C"/>
    <w:rsid w:val="00526A68"/>
    <w:rsid w:val="00526D8B"/>
    <w:rsid w:val="005303C9"/>
    <w:rsid w:val="00531260"/>
    <w:rsid w:val="00531E9F"/>
    <w:rsid w:val="00534718"/>
    <w:rsid w:val="00536181"/>
    <w:rsid w:val="00536A1A"/>
    <w:rsid w:val="00540965"/>
    <w:rsid w:val="005415F4"/>
    <w:rsid w:val="0054215E"/>
    <w:rsid w:val="005443EE"/>
    <w:rsid w:val="0054475C"/>
    <w:rsid w:val="00545443"/>
    <w:rsid w:val="00546304"/>
    <w:rsid w:val="005463B7"/>
    <w:rsid w:val="00546FB0"/>
    <w:rsid w:val="005503C2"/>
    <w:rsid w:val="005507EC"/>
    <w:rsid w:val="005509E0"/>
    <w:rsid w:val="005513DB"/>
    <w:rsid w:val="00552622"/>
    <w:rsid w:val="0055274C"/>
    <w:rsid w:val="00552FD1"/>
    <w:rsid w:val="00553405"/>
    <w:rsid w:val="00554161"/>
    <w:rsid w:val="00554561"/>
    <w:rsid w:val="00555C71"/>
    <w:rsid w:val="00555EBB"/>
    <w:rsid w:val="00556B59"/>
    <w:rsid w:val="005611E7"/>
    <w:rsid w:val="0056196E"/>
    <w:rsid w:val="00562631"/>
    <w:rsid w:val="00565231"/>
    <w:rsid w:val="00565904"/>
    <w:rsid w:val="005678AB"/>
    <w:rsid w:val="00567EC4"/>
    <w:rsid w:val="00570A0A"/>
    <w:rsid w:val="00570ACF"/>
    <w:rsid w:val="00570D2E"/>
    <w:rsid w:val="005711A5"/>
    <w:rsid w:val="00571B6B"/>
    <w:rsid w:val="00573872"/>
    <w:rsid w:val="005746C7"/>
    <w:rsid w:val="005751A0"/>
    <w:rsid w:val="00577190"/>
    <w:rsid w:val="00577229"/>
    <w:rsid w:val="00577683"/>
    <w:rsid w:val="00577F87"/>
    <w:rsid w:val="00580254"/>
    <w:rsid w:val="00580A2B"/>
    <w:rsid w:val="00580F0A"/>
    <w:rsid w:val="0058145D"/>
    <w:rsid w:val="0058148C"/>
    <w:rsid w:val="0058150E"/>
    <w:rsid w:val="00582770"/>
    <w:rsid w:val="005835D6"/>
    <w:rsid w:val="00586500"/>
    <w:rsid w:val="005907D6"/>
    <w:rsid w:val="00591607"/>
    <w:rsid w:val="005917AF"/>
    <w:rsid w:val="0059242A"/>
    <w:rsid w:val="00592480"/>
    <w:rsid w:val="0059347D"/>
    <w:rsid w:val="0059686C"/>
    <w:rsid w:val="00597355"/>
    <w:rsid w:val="00597E1F"/>
    <w:rsid w:val="005A07E1"/>
    <w:rsid w:val="005A186E"/>
    <w:rsid w:val="005A236F"/>
    <w:rsid w:val="005A2B9D"/>
    <w:rsid w:val="005A3E1D"/>
    <w:rsid w:val="005A4250"/>
    <w:rsid w:val="005A42EB"/>
    <w:rsid w:val="005A43EE"/>
    <w:rsid w:val="005A4C51"/>
    <w:rsid w:val="005A4C53"/>
    <w:rsid w:val="005A54B5"/>
    <w:rsid w:val="005A5C74"/>
    <w:rsid w:val="005A64BF"/>
    <w:rsid w:val="005A7AA1"/>
    <w:rsid w:val="005A7D84"/>
    <w:rsid w:val="005B1719"/>
    <w:rsid w:val="005B1EB2"/>
    <w:rsid w:val="005B43C4"/>
    <w:rsid w:val="005B47CE"/>
    <w:rsid w:val="005B579A"/>
    <w:rsid w:val="005B75DD"/>
    <w:rsid w:val="005C0374"/>
    <w:rsid w:val="005C053A"/>
    <w:rsid w:val="005C1828"/>
    <w:rsid w:val="005C23F7"/>
    <w:rsid w:val="005C315F"/>
    <w:rsid w:val="005C534A"/>
    <w:rsid w:val="005C5960"/>
    <w:rsid w:val="005D0078"/>
    <w:rsid w:val="005D0CCA"/>
    <w:rsid w:val="005D136E"/>
    <w:rsid w:val="005D2066"/>
    <w:rsid w:val="005D253C"/>
    <w:rsid w:val="005D31B3"/>
    <w:rsid w:val="005D43D2"/>
    <w:rsid w:val="005D4D2E"/>
    <w:rsid w:val="005D6A88"/>
    <w:rsid w:val="005D6F4F"/>
    <w:rsid w:val="005E0052"/>
    <w:rsid w:val="005E0A9C"/>
    <w:rsid w:val="005E2587"/>
    <w:rsid w:val="005E2A66"/>
    <w:rsid w:val="005E2F1D"/>
    <w:rsid w:val="005E45AD"/>
    <w:rsid w:val="005E5E95"/>
    <w:rsid w:val="005F0E1D"/>
    <w:rsid w:val="005F0E8E"/>
    <w:rsid w:val="005F0FD6"/>
    <w:rsid w:val="005F1E19"/>
    <w:rsid w:val="005F2939"/>
    <w:rsid w:val="005F369F"/>
    <w:rsid w:val="005F44B9"/>
    <w:rsid w:val="005F4A58"/>
    <w:rsid w:val="005F5B4D"/>
    <w:rsid w:val="005F5C8F"/>
    <w:rsid w:val="005F63DE"/>
    <w:rsid w:val="006011C0"/>
    <w:rsid w:val="00602571"/>
    <w:rsid w:val="00602D39"/>
    <w:rsid w:val="0060447E"/>
    <w:rsid w:val="006049D8"/>
    <w:rsid w:val="006050A0"/>
    <w:rsid w:val="00605533"/>
    <w:rsid w:val="00606860"/>
    <w:rsid w:val="00606BA0"/>
    <w:rsid w:val="006076C2"/>
    <w:rsid w:val="00612859"/>
    <w:rsid w:val="00613FC5"/>
    <w:rsid w:val="006148FD"/>
    <w:rsid w:val="00614E65"/>
    <w:rsid w:val="00616CDD"/>
    <w:rsid w:val="00620B1E"/>
    <w:rsid w:val="006216C1"/>
    <w:rsid w:val="00621AB7"/>
    <w:rsid w:val="0062224C"/>
    <w:rsid w:val="006228A2"/>
    <w:rsid w:val="006241F2"/>
    <w:rsid w:val="00625AF1"/>
    <w:rsid w:val="00626CF7"/>
    <w:rsid w:val="00630067"/>
    <w:rsid w:val="006319B8"/>
    <w:rsid w:val="00636552"/>
    <w:rsid w:val="006365DA"/>
    <w:rsid w:val="006370E0"/>
    <w:rsid w:val="00637529"/>
    <w:rsid w:val="00637BE4"/>
    <w:rsid w:val="00637C26"/>
    <w:rsid w:val="00641B2A"/>
    <w:rsid w:val="0064230D"/>
    <w:rsid w:val="006423A2"/>
    <w:rsid w:val="00643980"/>
    <w:rsid w:val="006440FB"/>
    <w:rsid w:val="006441CA"/>
    <w:rsid w:val="0064463A"/>
    <w:rsid w:val="00645398"/>
    <w:rsid w:val="00645ADD"/>
    <w:rsid w:val="006476DC"/>
    <w:rsid w:val="00647D30"/>
    <w:rsid w:val="00650259"/>
    <w:rsid w:val="00651336"/>
    <w:rsid w:val="00651A3E"/>
    <w:rsid w:val="00652FBE"/>
    <w:rsid w:val="00654385"/>
    <w:rsid w:val="006545E6"/>
    <w:rsid w:val="00654D1E"/>
    <w:rsid w:val="00657985"/>
    <w:rsid w:val="00660312"/>
    <w:rsid w:val="006607C1"/>
    <w:rsid w:val="00661AD0"/>
    <w:rsid w:val="00662B20"/>
    <w:rsid w:val="00663F13"/>
    <w:rsid w:val="00664544"/>
    <w:rsid w:val="00664F3E"/>
    <w:rsid w:val="00665018"/>
    <w:rsid w:val="006661E0"/>
    <w:rsid w:val="00667A85"/>
    <w:rsid w:val="00667B49"/>
    <w:rsid w:val="00667F7C"/>
    <w:rsid w:val="0067050D"/>
    <w:rsid w:val="00670A99"/>
    <w:rsid w:val="00670B79"/>
    <w:rsid w:val="00671D81"/>
    <w:rsid w:val="00671E03"/>
    <w:rsid w:val="00673EEE"/>
    <w:rsid w:val="00676DA8"/>
    <w:rsid w:val="00677514"/>
    <w:rsid w:val="006809FD"/>
    <w:rsid w:val="006813D0"/>
    <w:rsid w:val="00682263"/>
    <w:rsid w:val="006825F5"/>
    <w:rsid w:val="00682A44"/>
    <w:rsid w:val="006838A4"/>
    <w:rsid w:val="00683FDB"/>
    <w:rsid w:val="00684C3F"/>
    <w:rsid w:val="00685248"/>
    <w:rsid w:val="00687C4C"/>
    <w:rsid w:val="00691D27"/>
    <w:rsid w:val="00695455"/>
    <w:rsid w:val="006962A1"/>
    <w:rsid w:val="0069662F"/>
    <w:rsid w:val="00697A1F"/>
    <w:rsid w:val="00697CC8"/>
    <w:rsid w:val="006A2E3E"/>
    <w:rsid w:val="006A30D6"/>
    <w:rsid w:val="006A3864"/>
    <w:rsid w:val="006A4A75"/>
    <w:rsid w:val="006A6EAD"/>
    <w:rsid w:val="006A7147"/>
    <w:rsid w:val="006A73D6"/>
    <w:rsid w:val="006B007E"/>
    <w:rsid w:val="006B0DBB"/>
    <w:rsid w:val="006B0F12"/>
    <w:rsid w:val="006B21AE"/>
    <w:rsid w:val="006B352A"/>
    <w:rsid w:val="006B66FC"/>
    <w:rsid w:val="006C04BB"/>
    <w:rsid w:val="006C107A"/>
    <w:rsid w:val="006C1F1E"/>
    <w:rsid w:val="006C1FBD"/>
    <w:rsid w:val="006C2F62"/>
    <w:rsid w:val="006C3744"/>
    <w:rsid w:val="006C56F9"/>
    <w:rsid w:val="006C58EB"/>
    <w:rsid w:val="006C63F7"/>
    <w:rsid w:val="006C6941"/>
    <w:rsid w:val="006C7451"/>
    <w:rsid w:val="006D04D5"/>
    <w:rsid w:val="006D206D"/>
    <w:rsid w:val="006D3565"/>
    <w:rsid w:val="006E0C46"/>
    <w:rsid w:val="006E1ED5"/>
    <w:rsid w:val="006E1FF4"/>
    <w:rsid w:val="006E327D"/>
    <w:rsid w:val="006E3329"/>
    <w:rsid w:val="006E3EE3"/>
    <w:rsid w:val="006E4A08"/>
    <w:rsid w:val="006E4E94"/>
    <w:rsid w:val="006E60C3"/>
    <w:rsid w:val="006E7B1C"/>
    <w:rsid w:val="006E7D40"/>
    <w:rsid w:val="006F045A"/>
    <w:rsid w:val="006F1058"/>
    <w:rsid w:val="006F180F"/>
    <w:rsid w:val="006F4EB8"/>
    <w:rsid w:val="006F5090"/>
    <w:rsid w:val="006F52F4"/>
    <w:rsid w:val="006F770C"/>
    <w:rsid w:val="00700C6E"/>
    <w:rsid w:val="0070143D"/>
    <w:rsid w:val="007021A6"/>
    <w:rsid w:val="00703BC5"/>
    <w:rsid w:val="0070441C"/>
    <w:rsid w:val="00705243"/>
    <w:rsid w:val="0070660F"/>
    <w:rsid w:val="00707E65"/>
    <w:rsid w:val="00710ED9"/>
    <w:rsid w:val="00711CBE"/>
    <w:rsid w:val="00715474"/>
    <w:rsid w:val="007158C5"/>
    <w:rsid w:val="0071657B"/>
    <w:rsid w:val="00716CD5"/>
    <w:rsid w:val="00716E3C"/>
    <w:rsid w:val="00717DFA"/>
    <w:rsid w:val="00720591"/>
    <w:rsid w:val="0072128B"/>
    <w:rsid w:val="0072254D"/>
    <w:rsid w:val="00725904"/>
    <w:rsid w:val="0072687E"/>
    <w:rsid w:val="007277DA"/>
    <w:rsid w:val="00731965"/>
    <w:rsid w:val="00732975"/>
    <w:rsid w:val="00732ED6"/>
    <w:rsid w:val="007338A9"/>
    <w:rsid w:val="00733BF6"/>
    <w:rsid w:val="00734EF5"/>
    <w:rsid w:val="00735B6B"/>
    <w:rsid w:val="00737042"/>
    <w:rsid w:val="0073789E"/>
    <w:rsid w:val="00737D08"/>
    <w:rsid w:val="007427F0"/>
    <w:rsid w:val="0074330C"/>
    <w:rsid w:val="007447F4"/>
    <w:rsid w:val="00746C8C"/>
    <w:rsid w:val="007477CC"/>
    <w:rsid w:val="007528C6"/>
    <w:rsid w:val="00752B09"/>
    <w:rsid w:val="0075463C"/>
    <w:rsid w:val="00756B8D"/>
    <w:rsid w:val="00757108"/>
    <w:rsid w:val="00761666"/>
    <w:rsid w:val="00762435"/>
    <w:rsid w:val="0076334D"/>
    <w:rsid w:val="007636A7"/>
    <w:rsid w:val="00763B18"/>
    <w:rsid w:val="007655C3"/>
    <w:rsid w:val="007656E4"/>
    <w:rsid w:val="007660E7"/>
    <w:rsid w:val="007661B3"/>
    <w:rsid w:val="0076787C"/>
    <w:rsid w:val="0077322D"/>
    <w:rsid w:val="0077479D"/>
    <w:rsid w:val="00774ED1"/>
    <w:rsid w:val="00776162"/>
    <w:rsid w:val="007768C9"/>
    <w:rsid w:val="00783F65"/>
    <w:rsid w:val="00785404"/>
    <w:rsid w:val="007858FA"/>
    <w:rsid w:val="00786183"/>
    <w:rsid w:val="00787014"/>
    <w:rsid w:val="0078760E"/>
    <w:rsid w:val="00790C18"/>
    <w:rsid w:val="00791D90"/>
    <w:rsid w:val="0079434D"/>
    <w:rsid w:val="00796C1F"/>
    <w:rsid w:val="007A19EF"/>
    <w:rsid w:val="007A1CFC"/>
    <w:rsid w:val="007A3B6E"/>
    <w:rsid w:val="007A5F24"/>
    <w:rsid w:val="007B1F67"/>
    <w:rsid w:val="007B4A76"/>
    <w:rsid w:val="007B68E8"/>
    <w:rsid w:val="007B692B"/>
    <w:rsid w:val="007C4347"/>
    <w:rsid w:val="007C4C5E"/>
    <w:rsid w:val="007C5315"/>
    <w:rsid w:val="007D0388"/>
    <w:rsid w:val="007D09FB"/>
    <w:rsid w:val="007D0E29"/>
    <w:rsid w:val="007D268A"/>
    <w:rsid w:val="007D268B"/>
    <w:rsid w:val="007D3D6B"/>
    <w:rsid w:val="007D5A01"/>
    <w:rsid w:val="007D6CF9"/>
    <w:rsid w:val="007E11FB"/>
    <w:rsid w:val="007E1640"/>
    <w:rsid w:val="007E19EA"/>
    <w:rsid w:val="007E1DF3"/>
    <w:rsid w:val="007E4F42"/>
    <w:rsid w:val="007E5546"/>
    <w:rsid w:val="007E5768"/>
    <w:rsid w:val="007E730A"/>
    <w:rsid w:val="007E7904"/>
    <w:rsid w:val="007F32B5"/>
    <w:rsid w:val="007F3AD9"/>
    <w:rsid w:val="007F3E88"/>
    <w:rsid w:val="007F469E"/>
    <w:rsid w:val="007F48AE"/>
    <w:rsid w:val="007F4EF1"/>
    <w:rsid w:val="007F51E7"/>
    <w:rsid w:val="007F6E96"/>
    <w:rsid w:val="007F73BD"/>
    <w:rsid w:val="007F7D12"/>
    <w:rsid w:val="007F7E63"/>
    <w:rsid w:val="008007C5"/>
    <w:rsid w:val="008009E3"/>
    <w:rsid w:val="00800F17"/>
    <w:rsid w:val="0080161D"/>
    <w:rsid w:val="008028F6"/>
    <w:rsid w:val="0080349F"/>
    <w:rsid w:val="00805A6F"/>
    <w:rsid w:val="00805BE4"/>
    <w:rsid w:val="00806A11"/>
    <w:rsid w:val="00806C38"/>
    <w:rsid w:val="008076D7"/>
    <w:rsid w:val="00807EEF"/>
    <w:rsid w:val="008110EB"/>
    <w:rsid w:val="00811110"/>
    <w:rsid w:val="0081324F"/>
    <w:rsid w:val="00815880"/>
    <w:rsid w:val="008170EC"/>
    <w:rsid w:val="00817AD4"/>
    <w:rsid w:val="00820E54"/>
    <w:rsid w:val="0082105B"/>
    <w:rsid w:val="008210D8"/>
    <w:rsid w:val="00824FDB"/>
    <w:rsid w:val="0082513A"/>
    <w:rsid w:val="008301E1"/>
    <w:rsid w:val="00833AA7"/>
    <w:rsid w:val="00833ACC"/>
    <w:rsid w:val="00834873"/>
    <w:rsid w:val="00835BC4"/>
    <w:rsid w:val="0083690D"/>
    <w:rsid w:val="008373FB"/>
    <w:rsid w:val="00837B1C"/>
    <w:rsid w:val="00843E2F"/>
    <w:rsid w:val="008459BE"/>
    <w:rsid w:val="008462CD"/>
    <w:rsid w:val="008471C8"/>
    <w:rsid w:val="00847F44"/>
    <w:rsid w:val="00850CB7"/>
    <w:rsid w:val="0085127B"/>
    <w:rsid w:val="00851596"/>
    <w:rsid w:val="00851E91"/>
    <w:rsid w:val="008523F0"/>
    <w:rsid w:val="00853D79"/>
    <w:rsid w:val="00854580"/>
    <w:rsid w:val="00855FA4"/>
    <w:rsid w:val="00860642"/>
    <w:rsid w:val="00861FEB"/>
    <w:rsid w:val="008642BB"/>
    <w:rsid w:val="0086439D"/>
    <w:rsid w:val="00864C14"/>
    <w:rsid w:val="00866235"/>
    <w:rsid w:val="00867EC3"/>
    <w:rsid w:val="00871E73"/>
    <w:rsid w:val="0087401C"/>
    <w:rsid w:val="0087550C"/>
    <w:rsid w:val="00876C0E"/>
    <w:rsid w:val="008814F1"/>
    <w:rsid w:val="00881598"/>
    <w:rsid w:val="00881AD2"/>
    <w:rsid w:val="008854B3"/>
    <w:rsid w:val="008876B1"/>
    <w:rsid w:val="00891908"/>
    <w:rsid w:val="008929AF"/>
    <w:rsid w:val="0089472E"/>
    <w:rsid w:val="008969E1"/>
    <w:rsid w:val="008977E5"/>
    <w:rsid w:val="00897CB8"/>
    <w:rsid w:val="008A07AF"/>
    <w:rsid w:val="008A0A8E"/>
    <w:rsid w:val="008A16BB"/>
    <w:rsid w:val="008A3049"/>
    <w:rsid w:val="008A42D6"/>
    <w:rsid w:val="008A4ED7"/>
    <w:rsid w:val="008A569F"/>
    <w:rsid w:val="008A68CC"/>
    <w:rsid w:val="008A73AB"/>
    <w:rsid w:val="008A7BC9"/>
    <w:rsid w:val="008A7DEC"/>
    <w:rsid w:val="008B0BB6"/>
    <w:rsid w:val="008B13EE"/>
    <w:rsid w:val="008B2078"/>
    <w:rsid w:val="008B241A"/>
    <w:rsid w:val="008B43D7"/>
    <w:rsid w:val="008B703E"/>
    <w:rsid w:val="008B7571"/>
    <w:rsid w:val="008B79F2"/>
    <w:rsid w:val="008C0AFB"/>
    <w:rsid w:val="008C2EC5"/>
    <w:rsid w:val="008C4979"/>
    <w:rsid w:val="008C59D4"/>
    <w:rsid w:val="008C5D5A"/>
    <w:rsid w:val="008D0055"/>
    <w:rsid w:val="008D05B2"/>
    <w:rsid w:val="008D098D"/>
    <w:rsid w:val="008D1265"/>
    <w:rsid w:val="008D32FD"/>
    <w:rsid w:val="008D4B74"/>
    <w:rsid w:val="008D59E9"/>
    <w:rsid w:val="008E1141"/>
    <w:rsid w:val="008E146E"/>
    <w:rsid w:val="008E1A5D"/>
    <w:rsid w:val="008E1B19"/>
    <w:rsid w:val="008E22C9"/>
    <w:rsid w:val="008E22D4"/>
    <w:rsid w:val="008E5EDC"/>
    <w:rsid w:val="008E7044"/>
    <w:rsid w:val="008E7387"/>
    <w:rsid w:val="008F0769"/>
    <w:rsid w:val="008F21DA"/>
    <w:rsid w:val="008F27F9"/>
    <w:rsid w:val="008F2F87"/>
    <w:rsid w:val="008F33A8"/>
    <w:rsid w:val="008F4439"/>
    <w:rsid w:val="008F4727"/>
    <w:rsid w:val="008F730B"/>
    <w:rsid w:val="008F7797"/>
    <w:rsid w:val="009003F9"/>
    <w:rsid w:val="00901B80"/>
    <w:rsid w:val="00902F0A"/>
    <w:rsid w:val="009049F2"/>
    <w:rsid w:val="00906D50"/>
    <w:rsid w:val="00907A97"/>
    <w:rsid w:val="00907BF2"/>
    <w:rsid w:val="00912330"/>
    <w:rsid w:val="0091381B"/>
    <w:rsid w:val="009140AD"/>
    <w:rsid w:val="00915FC0"/>
    <w:rsid w:val="00916982"/>
    <w:rsid w:val="00920071"/>
    <w:rsid w:val="00922306"/>
    <w:rsid w:val="00923150"/>
    <w:rsid w:val="009232B4"/>
    <w:rsid w:val="00923551"/>
    <w:rsid w:val="00923BC7"/>
    <w:rsid w:val="009249C6"/>
    <w:rsid w:val="00924BE2"/>
    <w:rsid w:val="00925280"/>
    <w:rsid w:val="00926F70"/>
    <w:rsid w:val="00927301"/>
    <w:rsid w:val="00927A72"/>
    <w:rsid w:val="00927BCA"/>
    <w:rsid w:val="0093015C"/>
    <w:rsid w:val="00934D65"/>
    <w:rsid w:val="00934D66"/>
    <w:rsid w:val="0093566D"/>
    <w:rsid w:val="009358AE"/>
    <w:rsid w:val="00937D28"/>
    <w:rsid w:val="00937E83"/>
    <w:rsid w:val="00940473"/>
    <w:rsid w:val="00941265"/>
    <w:rsid w:val="00942BAD"/>
    <w:rsid w:val="00943CEA"/>
    <w:rsid w:val="009451E1"/>
    <w:rsid w:val="00947244"/>
    <w:rsid w:val="00947C27"/>
    <w:rsid w:val="00950667"/>
    <w:rsid w:val="009519FC"/>
    <w:rsid w:val="00951C71"/>
    <w:rsid w:val="009536C0"/>
    <w:rsid w:val="00953DF4"/>
    <w:rsid w:val="0095486E"/>
    <w:rsid w:val="00954FB8"/>
    <w:rsid w:val="009557EE"/>
    <w:rsid w:val="00956551"/>
    <w:rsid w:val="00956835"/>
    <w:rsid w:val="009574E7"/>
    <w:rsid w:val="009606B5"/>
    <w:rsid w:val="009607B1"/>
    <w:rsid w:val="00960840"/>
    <w:rsid w:val="00960D01"/>
    <w:rsid w:val="00961EEB"/>
    <w:rsid w:val="00962183"/>
    <w:rsid w:val="00962CAD"/>
    <w:rsid w:val="009647A7"/>
    <w:rsid w:val="00964C2C"/>
    <w:rsid w:val="0096610C"/>
    <w:rsid w:val="009668D4"/>
    <w:rsid w:val="00967C08"/>
    <w:rsid w:val="00970032"/>
    <w:rsid w:val="00971D80"/>
    <w:rsid w:val="00973F0E"/>
    <w:rsid w:val="00974627"/>
    <w:rsid w:val="009752A9"/>
    <w:rsid w:val="00977DB6"/>
    <w:rsid w:val="0098038B"/>
    <w:rsid w:val="009806E3"/>
    <w:rsid w:val="0098496B"/>
    <w:rsid w:val="00985CDB"/>
    <w:rsid w:val="00986386"/>
    <w:rsid w:val="0098734B"/>
    <w:rsid w:val="00987737"/>
    <w:rsid w:val="00987A02"/>
    <w:rsid w:val="00990178"/>
    <w:rsid w:val="00990794"/>
    <w:rsid w:val="00992FFC"/>
    <w:rsid w:val="009949AB"/>
    <w:rsid w:val="00994AAB"/>
    <w:rsid w:val="0099532E"/>
    <w:rsid w:val="009957A3"/>
    <w:rsid w:val="0099641C"/>
    <w:rsid w:val="009975FD"/>
    <w:rsid w:val="0099761C"/>
    <w:rsid w:val="00997BFB"/>
    <w:rsid w:val="009A0F50"/>
    <w:rsid w:val="009A39D2"/>
    <w:rsid w:val="009A43E9"/>
    <w:rsid w:val="009A646E"/>
    <w:rsid w:val="009A7649"/>
    <w:rsid w:val="009A7659"/>
    <w:rsid w:val="009A76B3"/>
    <w:rsid w:val="009B057A"/>
    <w:rsid w:val="009B0ABD"/>
    <w:rsid w:val="009B136B"/>
    <w:rsid w:val="009B37DF"/>
    <w:rsid w:val="009C1247"/>
    <w:rsid w:val="009C23C3"/>
    <w:rsid w:val="009C4DCC"/>
    <w:rsid w:val="009C6A6A"/>
    <w:rsid w:val="009C6ADB"/>
    <w:rsid w:val="009C7311"/>
    <w:rsid w:val="009D1BF9"/>
    <w:rsid w:val="009D1E2A"/>
    <w:rsid w:val="009D2E72"/>
    <w:rsid w:val="009D40C3"/>
    <w:rsid w:val="009D4DDF"/>
    <w:rsid w:val="009D546B"/>
    <w:rsid w:val="009D6086"/>
    <w:rsid w:val="009D672E"/>
    <w:rsid w:val="009D6977"/>
    <w:rsid w:val="009D7FBF"/>
    <w:rsid w:val="009E0A66"/>
    <w:rsid w:val="009E0C7E"/>
    <w:rsid w:val="009E0D96"/>
    <w:rsid w:val="009E22C7"/>
    <w:rsid w:val="009E2C72"/>
    <w:rsid w:val="009E5BB6"/>
    <w:rsid w:val="009E65C6"/>
    <w:rsid w:val="009E708A"/>
    <w:rsid w:val="009E7873"/>
    <w:rsid w:val="009E7940"/>
    <w:rsid w:val="009F04CE"/>
    <w:rsid w:val="009F2078"/>
    <w:rsid w:val="009F2C94"/>
    <w:rsid w:val="009F3628"/>
    <w:rsid w:val="009F38BC"/>
    <w:rsid w:val="009F54A1"/>
    <w:rsid w:val="009F67BA"/>
    <w:rsid w:val="00A00998"/>
    <w:rsid w:val="00A01435"/>
    <w:rsid w:val="00A03120"/>
    <w:rsid w:val="00A043D1"/>
    <w:rsid w:val="00A04C73"/>
    <w:rsid w:val="00A05B40"/>
    <w:rsid w:val="00A07BD2"/>
    <w:rsid w:val="00A07BF8"/>
    <w:rsid w:val="00A12075"/>
    <w:rsid w:val="00A2081E"/>
    <w:rsid w:val="00A20988"/>
    <w:rsid w:val="00A21463"/>
    <w:rsid w:val="00A21CD3"/>
    <w:rsid w:val="00A223EC"/>
    <w:rsid w:val="00A226A3"/>
    <w:rsid w:val="00A229F5"/>
    <w:rsid w:val="00A2508C"/>
    <w:rsid w:val="00A25C89"/>
    <w:rsid w:val="00A3107E"/>
    <w:rsid w:val="00A334FD"/>
    <w:rsid w:val="00A37D5B"/>
    <w:rsid w:val="00A40AFB"/>
    <w:rsid w:val="00A4117A"/>
    <w:rsid w:val="00A41E62"/>
    <w:rsid w:val="00A4351D"/>
    <w:rsid w:val="00A44AC1"/>
    <w:rsid w:val="00A44FD0"/>
    <w:rsid w:val="00A45161"/>
    <w:rsid w:val="00A45379"/>
    <w:rsid w:val="00A46F6C"/>
    <w:rsid w:val="00A47D7F"/>
    <w:rsid w:val="00A5221A"/>
    <w:rsid w:val="00A54A71"/>
    <w:rsid w:val="00A57674"/>
    <w:rsid w:val="00A60D69"/>
    <w:rsid w:val="00A61442"/>
    <w:rsid w:val="00A62B6D"/>
    <w:rsid w:val="00A62E6D"/>
    <w:rsid w:val="00A63A83"/>
    <w:rsid w:val="00A65BEA"/>
    <w:rsid w:val="00A71892"/>
    <w:rsid w:val="00A72205"/>
    <w:rsid w:val="00A72483"/>
    <w:rsid w:val="00A72B99"/>
    <w:rsid w:val="00A737AE"/>
    <w:rsid w:val="00A73EB2"/>
    <w:rsid w:val="00A7652E"/>
    <w:rsid w:val="00A77140"/>
    <w:rsid w:val="00A77B96"/>
    <w:rsid w:val="00A80795"/>
    <w:rsid w:val="00A81478"/>
    <w:rsid w:val="00A82684"/>
    <w:rsid w:val="00A8375C"/>
    <w:rsid w:val="00A837AC"/>
    <w:rsid w:val="00A863F2"/>
    <w:rsid w:val="00A90DD7"/>
    <w:rsid w:val="00A915C7"/>
    <w:rsid w:val="00A92FCA"/>
    <w:rsid w:val="00A9336E"/>
    <w:rsid w:val="00A95E9B"/>
    <w:rsid w:val="00A9649E"/>
    <w:rsid w:val="00A96DB4"/>
    <w:rsid w:val="00A97829"/>
    <w:rsid w:val="00A97CA1"/>
    <w:rsid w:val="00AA183E"/>
    <w:rsid w:val="00AA19A2"/>
    <w:rsid w:val="00AA1B58"/>
    <w:rsid w:val="00AA1B8B"/>
    <w:rsid w:val="00AA24B7"/>
    <w:rsid w:val="00AA4A71"/>
    <w:rsid w:val="00AA5D21"/>
    <w:rsid w:val="00AA5D8E"/>
    <w:rsid w:val="00AA6211"/>
    <w:rsid w:val="00AA64A7"/>
    <w:rsid w:val="00AA6929"/>
    <w:rsid w:val="00AA72EB"/>
    <w:rsid w:val="00AB0813"/>
    <w:rsid w:val="00AB1024"/>
    <w:rsid w:val="00AB16CB"/>
    <w:rsid w:val="00AB5A4D"/>
    <w:rsid w:val="00AB6888"/>
    <w:rsid w:val="00AB7B95"/>
    <w:rsid w:val="00AB7C8C"/>
    <w:rsid w:val="00AC0C1F"/>
    <w:rsid w:val="00AC141E"/>
    <w:rsid w:val="00AC2E21"/>
    <w:rsid w:val="00AC433D"/>
    <w:rsid w:val="00AC543B"/>
    <w:rsid w:val="00AC7494"/>
    <w:rsid w:val="00AC759D"/>
    <w:rsid w:val="00AC799A"/>
    <w:rsid w:val="00AC7EE0"/>
    <w:rsid w:val="00AD03CD"/>
    <w:rsid w:val="00AD2CC3"/>
    <w:rsid w:val="00AD4429"/>
    <w:rsid w:val="00AD4A83"/>
    <w:rsid w:val="00AD50D4"/>
    <w:rsid w:val="00AD6BEE"/>
    <w:rsid w:val="00AD6F4F"/>
    <w:rsid w:val="00AE498B"/>
    <w:rsid w:val="00AE4E7E"/>
    <w:rsid w:val="00AE4FEB"/>
    <w:rsid w:val="00AE5640"/>
    <w:rsid w:val="00AE7E8D"/>
    <w:rsid w:val="00AF0928"/>
    <w:rsid w:val="00AF132C"/>
    <w:rsid w:val="00AF1DF6"/>
    <w:rsid w:val="00AF3CF2"/>
    <w:rsid w:val="00AF4632"/>
    <w:rsid w:val="00AF4A01"/>
    <w:rsid w:val="00AF553F"/>
    <w:rsid w:val="00AF601F"/>
    <w:rsid w:val="00AF65C9"/>
    <w:rsid w:val="00AF7BD2"/>
    <w:rsid w:val="00B00286"/>
    <w:rsid w:val="00B00B01"/>
    <w:rsid w:val="00B011B6"/>
    <w:rsid w:val="00B01F87"/>
    <w:rsid w:val="00B03EC2"/>
    <w:rsid w:val="00B063D8"/>
    <w:rsid w:val="00B06C2E"/>
    <w:rsid w:val="00B075C3"/>
    <w:rsid w:val="00B1209F"/>
    <w:rsid w:val="00B170CF"/>
    <w:rsid w:val="00B20AA4"/>
    <w:rsid w:val="00B212F7"/>
    <w:rsid w:val="00B21396"/>
    <w:rsid w:val="00B216A9"/>
    <w:rsid w:val="00B229A7"/>
    <w:rsid w:val="00B245D3"/>
    <w:rsid w:val="00B2473E"/>
    <w:rsid w:val="00B24BE8"/>
    <w:rsid w:val="00B251CF"/>
    <w:rsid w:val="00B259DC"/>
    <w:rsid w:val="00B259ED"/>
    <w:rsid w:val="00B30172"/>
    <w:rsid w:val="00B30680"/>
    <w:rsid w:val="00B307DD"/>
    <w:rsid w:val="00B314EE"/>
    <w:rsid w:val="00B31D49"/>
    <w:rsid w:val="00B329C1"/>
    <w:rsid w:val="00B32D78"/>
    <w:rsid w:val="00B37962"/>
    <w:rsid w:val="00B40109"/>
    <w:rsid w:val="00B40D88"/>
    <w:rsid w:val="00B41094"/>
    <w:rsid w:val="00B418B4"/>
    <w:rsid w:val="00B418E9"/>
    <w:rsid w:val="00B42D77"/>
    <w:rsid w:val="00B44FE8"/>
    <w:rsid w:val="00B45D46"/>
    <w:rsid w:val="00B47817"/>
    <w:rsid w:val="00B50328"/>
    <w:rsid w:val="00B51894"/>
    <w:rsid w:val="00B52550"/>
    <w:rsid w:val="00B53098"/>
    <w:rsid w:val="00B54634"/>
    <w:rsid w:val="00B549E3"/>
    <w:rsid w:val="00B56A72"/>
    <w:rsid w:val="00B602DB"/>
    <w:rsid w:val="00B6130B"/>
    <w:rsid w:val="00B61B19"/>
    <w:rsid w:val="00B61C1A"/>
    <w:rsid w:val="00B61FF5"/>
    <w:rsid w:val="00B6250F"/>
    <w:rsid w:val="00B65883"/>
    <w:rsid w:val="00B67CE9"/>
    <w:rsid w:val="00B70AE9"/>
    <w:rsid w:val="00B7232E"/>
    <w:rsid w:val="00B747B6"/>
    <w:rsid w:val="00B7586C"/>
    <w:rsid w:val="00B76618"/>
    <w:rsid w:val="00B769B6"/>
    <w:rsid w:val="00B77C92"/>
    <w:rsid w:val="00B77E70"/>
    <w:rsid w:val="00B800AF"/>
    <w:rsid w:val="00B830EC"/>
    <w:rsid w:val="00B83456"/>
    <w:rsid w:val="00B8464A"/>
    <w:rsid w:val="00B86263"/>
    <w:rsid w:val="00B86D75"/>
    <w:rsid w:val="00B909D7"/>
    <w:rsid w:val="00B90C7A"/>
    <w:rsid w:val="00B92698"/>
    <w:rsid w:val="00B95237"/>
    <w:rsid w:val="00B970C8"/>
    <w:rsid w:val="00BA1441"/>
    <w:rsid w:val="00BA2F63"/>
    <w:rsid w:val="00BA3937"/>
    <w:rsid w:val="00BA4DF1"/>
    <w:rsid w:val="00BA5284"/>
    <w:rsid w:val="00BA5518"/>
    <w:rsid w:val="00BA6D2F"/>
    <w:rsid w:val="00BB11A9"/>
    <w:rsid w:val="00BB1209"/>
    <w:rsid w:val="00BB324D"/>
    <w:rsid w:val="00BB3EB4"/>
    <w:rsid w:val="00BB4B67"/>
    <w:rsid w:val="00BB4BC3"/>
    <w:rsid w:val="00BB5546"/>
    <w:rsid w:val="00BB5D45"/>
    <w:rsid w:val="00BB6406"/>
    <w:rsid w:val="00BB696F"/>
    <w:rsid w:val="00BB7768"/>
    <w:rsid w:val="00BC1B4E"/>
    <w:rsid w:val="00BC30EF"/>
    <w:rsid w:val="00BC4855"/>
    <w:rsid w:val="00BC4971"/>
    <w:rsid w:val="00BC4CCA"/>
    <w:rsid w:val="00BC55A6"/>
    <w:rsid w:val="00BD0AF9"/>
    <w:rsid w:val="00BD0C8F"/>
    <w:rsid w:val="00BD16C8"/>
    <w:rsid w:val="00BD537A"/>
    <w:rsid w:val="00BE0036"/>
    <w:rsid w:val="00BE0697"/>
    <w:rsid w:val="00BE2144"/>
    <w:rsid w:val="00BE4D9F"/>
    <w:rsid w:val="00BE591E"/>
    <w:rsid w:val="00BE769D"/>
    <w:rsid w:val="00BF1C2C"/>
    <w:rsid w:val="00BF39F7"/>
    <w:rsid w:val="00BF40F1"/>
    <w:rsid w:val="00BF451C"/>
    <w:rsid w:val="00C01E72"/>
    <w:rsid w:val="00C02CE8"/>
    <w:rsid w:val="00C04699"/>
    <w:rsid w:val="00C05715"/>
    <w:rsid w:val="00C0612B"/>
    <w:rsid w:val="00C072A4"/>
    <w:rsid w:val="00C11982"/>
    <w:rsid w:val="00C11AC4"/>
    <w:rsid w:val="00C11C9F"/>
    <w:rsid w:val="00C13354"/>
    <w:rsid w:val="00C1481D"/>
    <w:rsid w:val="00C17CD1"/>
    <w:rsid w:val="00C22B96"/>
    <w:rsid w:val="00C23B31"/>
    <w:rsid w:val="00C2454B"/>
    <w:rsid w:val="00C24BCD"/>
    <w:rsid w:val="00C2649C"/>
    <w:rsid w:val="00C2749E"/>
    <w:rsid w:val="00C2753A"/>
    <w:rsid w:val="00C27579"/>
    <w:rsid w:val="00C27D69"/>
    <w:rsid w:val="00C30EB3"/>
    <w:rsid w:val="00C333A0"/>
    <w:rsid w:val="00C3372D"/>
    <w:rsid w:val="00C3563C"/>
    <w:rsid w:val="00C37358"/>
    <w:rsid w:val="00C403B3"/>
    <w:rsid w:val="00C4193A"/>
    <w:rsid w:val="00C42723"/>
    <w:rsid w:val="00C42F3B"/>
    <w:rsid w:val="00C439A5"/>
    <w:rsid w:val="00C45E94"/>
    <w:rsid w:val="00C46A07"/>
    <w:rsid w:val="00C46C65"/>
    <w:rsid w:val="00C4714F"/>
    <w:rsid w:val="00C4718D"/>
    <w:rsid w:val="00C47AAD"/>
    <w:rsid w:val="00C51708"/>
    <w:rsid w:val="00C536D7"/>
    <w:rsid w:val="00C53739"/>
    <w:rsid w:val="00C53C86"/>
    <w:rsid w:val="00C53D04"/>
    <w:rsid w:val="00C55416"/>
    <w:rsid w:val="00C558B3"/>
    <w:rsid w:val="00C56DA1"/>
    <w:rsid w:val="00C56ED6"/>
    <w:rsid w:val="00C5756D"/>
    <w:rsid w:val="00C60994"/>
    <w:rsid w:val="00C6196C"/>
    <w:rsid w:val="00C630A6"/>
    <w:rsid w:val="00C6779A"/>
    <w:rsid w:val="00C705A8"/>
    <w:rsid w:val="00C70647"/>
    <w:rsid w:val="00C71253"/>
    <w:rsid w:val="00C71314"/>
    <w:rsid w:val="00C7329F"/>
    <w:rsid w:val="00C740C7"/>
    <w:rsid w:val="00C74E20"/>
    <w:rsid w:val="00C74F3E"/>
    <w:rsid w:val="00C7512B"/>
    <w:rsid w:val="00C75B92"/>
    <w:rsid w:val="00C75DB5"/>
    <w:rsid w:val="00C7689F"/>
    <w:rsid w:val="00C76E58"/>
    <w:rsid w:val="00C76F22"/>
    <w:rsid w:val="00C779FC"/>
    <w:rsid w:val="00C834BC"/>
    <w:rsid w:val="00C8580A"/>
    <w:rsid w:val="00C90612"/>
    <w:rsid w:val="00C91C0C"/>
    <w:rsid w:val="00C9230E"/>
    <w:rsid w:val="00C92ED1"/>
    <w:rsid w:val="00C9308C"/>
    <w:rsid w:val="00C94681"/>
    <w:rsid w:val="00C94BA3"/>
    <w:rsid w:val="00C94D57"/>
    <w:rsid w:val="00C959D4"/>
    <w:rsid w:val="00C95D6F"/>
    <w:rsid w:val="00C96BD7"/>
    <w:rsid w:val="00CA0A44"/>
    <w:rsid w:val="00CA14B3"/>
    <w:rsid w:val="00CA2D5A"/>
    <w:rsid w:val="00CA4438"/>
    <w:rsid w:val="00CA5300"/>
    <w:rsid w:val="00CA5ED8"/>
    <w:rsid w:val="00CA69A6"/>
    <w:rsid w:val="00CA7549"/>
    <w:rsid w:val="00CA76BD"/>
    <w:rsid w:val="00CA79C0"/>
    <w:rsid w:val="00CB1E34"/>
    <w:rsid w:val="00CB2EF7"/>
    <w:rsid w:val="00CB4335"/>
    <w:rsid w:val="00CB5B32"/>
    <w:rsid w:val="00CB5CF6"/>
    <w:rsid w:val="00CB62E6"/>
    <w:rsid w:val="00CB73E1"/>
    <w:rsid w:val="00CB7A5F"/>
    <w:rsid w:val="00CC206F"/>
    <w:rsid w:val="00CC2CD4"/>
    <w:rsid w:val="00CC3257"/>
    <w:rsid w:val="00CC5D31"/>
    <w:rsid w:val="00CC6312"/>
    <w:rsid w:val="00CC7533"/>
    <w:rsid w:val="00CC77F7"/>
    <w:rsid w:val="00CD03C4"/>
    <w:rsid w:val="00CD11E9"/>
    <w:rsid w:val="00CD145E"/>
    <w:rsid w:val="00CD3807"/>
    <w:rsid w:val="00CD4C43"/>
    <w:rsid w:val="00CD4E65"/>
    <w:rsid w:val="00CD5148"/>
    <w:rsid w:val="00CD5A39"/>
    <w:rsid w:val="00CD61C0"/>
    <w:rsid w:val="00CD6941"/>
    <w:rsid w:val="00CD7093"/>
    <w:rsid w:val="00CE1D4F"/>
    <w:rsid w:val="00CE3FDB"/>
    <w:rsid w:val="00CE440C"/>
    <w:rsid w:val="00CE494B"/>
    <w:rsid w:val="00CE53FB"/>
    <w:rsid w:val="00CE54FB"/>
    <w:rsid w:val="00CE5E78"/>
    <w:rsid w:val="00CE627E"/>
    <w:rsid w:val="00CE7A34"/>
    <w:rsid w:val="00CF197B"/>
    <w:rsid w:val="00CF25F9"/>
    <w:rsid w:val="00CF28C6"/>
    <w:rsid w:val="00CF481A"/>
    <w:rsid w:val="00CF495F"/>
    <w:rsid w:val="00CF57FB"/>
    <w:rsid w:val="00CF5F03"/>
    <w:rsid w:val="00CF7C9B"/>
    <w:rsid w:val="00D00092"/>
    <w:rsid w:val="00D01374"/>
    <w:rsid w:val="00D028E7"/>
    <w:rsid w:val="00D0412D"/>
    <w:rsid w:val="00D04B07"/>
    <w:rsid w:val="00D11E57"/>
    <w:rsid w:val="00D13CB0"/>
    <w:rsid w:val="00D14AA1"/>
    <w:rsid w:val="00D169BB"/>
    <w:rsid w:val="00D17973"/>
    <w:rsid w:val="00D17BAB"/>
    <w:rsid w:val="00D17E2B"/>
    <w:rsid w:val="00D20633"/>
    <w:rsid w:val="00D208F9"/>
    <w:rsid w:val="00D21A31"/>
    <w:rsid w:val="00D2637A"/>
    <w:rsid w:val="00D26726"/>
    <w:rsid w:val="00D26800"/>
    <w:rsid w:val="00D270A3"/>
    <w:rsid w:val="00D277DB"/>
    <w:rsid w:val="00D27EEB"/>
    <w:rsid w:val="00D3028A"/>
    <w:rsid w:val="00D30350"/>
    <w:rsid w:val="00D304DE"/>
    <w:rsid w:val="00D31178"/>
    <w:rsid w:val="00D3266D"/>
    <w:rsid w:val="00D33900"/>
    <w:rsid w:val="00D3400A"/>
    <w:rsid w:val="00D35B27"/>
    <w:rsid w:val="00D36628"/>
    <w:rsid w:val="00D36FB4"/>
    <w:rsid w:val="00D37085"/>
    <w:rsid w:val="00D37CE3"/>
    <w:rsid w:val="00D37E80"/>
    <w:rsid w:val="00D41A35"/>
    <w:rsid w:val="00D41ED1"/>
    <w:rsid w:val="00D42FC1"/>
    <w:rsid w:val="00D43152"/>
    <w:rsid w:val="00D44895"/>
    <w:rsid w:val="00D44F1C"/>
    <w:rsid w:val="00D501DA"/>
    <w:rsid w:val="00D50A31"/>
    <w:rsid w:val="00D52359"/>
    <w:rsid w:val="00D53AD6"/>
    <w:rsid w:val="00D55242"/>
    <w:rsid w:val="00D555E4"/>
    <w:rsid w:val="00D5569C"/>
    <w:rsid w:val="00D55AA0"/>
    <w:rsid w:val="00D60A66"/>
    <w:rsid w:val="00D60EAD"/>
    <w:rsid w:val="00D61C61"/>
    <w:rsid w:val="00D63146"/>
    <w:rsid w:val="00D63236"/>
    <w:rsid w:val="00D632D3"/>
    <w:rsid w:val="00D63B61"/>
    <w:rsid w:val="00D63DAC"/>
    <w:rsid w:val="00D64114"/>
    <w:rsid w:val="00D6457B"/>
    <w:rsid w:val="00D65138"/>
    <w:rsid w:val="00D67D6D"/>
    <w:rsid w:val="00D71A51"/>
    <w:rsid w:val="00D71B0A"/>
    <w:rsid w:val="00D72558"/>
    <w:rsid w:val="00D736A8"/>
    <w:rsid w:val="00D74B07"/>
    <w:rsid w:val="00D74BFC"/>
    <w:rsid w:val="00D74DF0"/>
    <w:rsid w:val="00D75006"/>
    <w:rsid w:val="00D76138"/>
    <w:rsid w:val="00D76467"/>
    <w:rsid w:val="00D80443"/>
    <w:rsid w:val="00D8193E"/>
    <w:rsid w:val="00D8197D"/>
    <w:rsid w:val="00D829ED"/>
    <w:rsid w:val="00D831C9"/>
    <w:rsid w:val="00D832BD"/>
    <w:rsid w:val="00D835BE"/>
    <w:rsid w:val="00D86106"/>
    <w:rsid w:val="00D86A29"/>
    <w:rsid w:val="00D86C88"/>
    <w:rsid w:val="00D87751"/>
    <w:rsid w:val="00D904F8"/>
    <w:rsid w:val="00D9096F"/>
    <w:rsid w:val="00D91330"/>
    <w:rsid w:val="00D92D99"/>
    <w:rsid w:val="00D94075"/>
    <w:rsid w:val="00D94B19"/>
    <w:rsid w:val="00D94D5E"/>
    <w:rsid w:val="00D95E7F"/>
    <w:rsid w:val="00D96D95"/>
    <w:rsid w:val="00D978AE"/>
    <w:rsid w:val="00DA0FA5"/>
    <w:rsid w:val="00DA30E6"/>
    <w:rsid w:val="00DA46E6"/>
    <w:rsid w:val="00DA51A6"/>
    <w:rsid w:val="00DA573F"/>
    <w:rsid w:val="00DA6639"/>
    <w:rsid w:val="00DA6D57"/>
    <w:rsid w:val="00DA7982"/>
    <w:rsid w:val="00DA7C5C"/>
    <w:rsid w:val="00DB0F1C"/>
    <w:rsid w:val="00DB2B89"/>
    <w:rsid w:val="00DB3370"/>
    <w:rsid w:val="00DB365D"/>
    <w:rsid w:val="00DB467B"/>
    <w:rsid w:val="00DB6920"/>
    <w:rsid w:val="00DB6B92"/>
    <w:rsid w:val="00DC0326"/>
    <w:rsid w:val="00DC18FE"/>
    <w:rsid w:val="00DC1DEF"/>
    <w:rsid w:val="00DC3C1D"/>
    <w:rsid w:val="00DC3D30"/>
    <w:rsid w:val="00DC4420"/>
    <w:rsid w:val="00DC4828"/>
    <w:rsid w:val="00DC4CA5"/>
    <w:rsid w:val="00DC6C76"/>
    <w:rsid w:val="00DC7989"/>
    <w:rsid w:val="00DC7CC7"/>
    <w:rsid w:val="00DD25C7"/>
    <w:rsid w:val="00DD27F2"/>
    <w:rsid w:val="00DD28D1"/>
    <w:rsid w:val="00DD2C54"/>
    <w:rsid w:val="00DD3AB0"/>
    <w:rsid w:val="00DD4303"/>
    <w:rsid w:val="00DD5641"/>
    <w:rsid w:val="00DD56CF"/>
    <w:rsid w:val="00DD6585"/>
    <w:rsid w:val="00DD65ED"/>
    <w:rsid w:val="00DD76EB"/>
    <w:rsid w:val="00DE05F0"/>
    <w:rsid w:val="00DE3FC7"/>
    <w:rsid w:val="00DE4130"/>
    <w:rsid w:val="00DE4E16"/>
    <w:rsid w:val="00DE4EB5"/>
    <w:rsid w:val="00DE5747"/>
    <w:rsid w:val="00DE64AF"/>
    <w:rsid w:val="00DF0B60"/>
    <w:rsid w:val="00DF0C2F"/>
    <w:rsid w:val="00DF1C86"/>
    <w:rsid w:val="00DF2E89"/>
    <w:rsid w:val="00DF47B3"/>
    <w:rsid w:val="00DF4E11"/>
    <w:rsid w:val="00DF5B0C"/>
    <w:rsid w:val="00DF66D7"/>
    <w:rsid w:val="00E0097A"/>
    <w:rsid w:val="00E00AF7"/>
    <w:rsid w:val="00E00EFD"/>
    <w:rsid w:val="00E016B7"/>
    <w:rsid w:val="00E018A7"/>
    <w:rsid w:val="00E0245D"/>
    <w:rsid w:val="00E0382C"/>
    <w:rsid w:val="00E04127"/>
    <w:rsid w:val="00E05F31"/>
    <w:rsid w:val="00E064F6"/>
    <w:rsid w:val="00E067B7"/>
    <w:rsid w:val="00E06FA2"/>
    <w:rsid w:val="00E07079"/>
    <w:rsid w:val="00E07580"/>
    <w:rsid w:val="00E166A1"/>
    <w:rsid w:val="00E173EF"/>
    <w:rsid w:val="00E17817"/>
    <w:rsid w:val="00E17965"/>
    <w:rsid w:val="00E20803"/>
    <w:rsid w:val="00E2103C"/>
    <w:rsid w:val="00E21499"/>
    <w:rsid w:val="00E21531"/>
    <w:rsid w:val="00E21A3B"/>
    <w:rsid w:val="00E22C37"/>
    <w:rsid w:val="00E2397C"/>
    <w:rsid w:val="00E2442D"/>
    <w:rsid w:val="00E24801"/>
    <w:rsid w:val="00E25BED"/>
    <w:rsid w:val="00E2728F"/>
    <w:rsid w:val="00E3087D"/>
    <w:rsid w:val="00E31E6B"/>
    <w:rsid w:val="00E3227A"/>
    <w:rsid w:val="00E32FA2"/>
    <w:rsid w:val="00E333B2"/>
    <w:rsid w:val="00E33D1B"/>
    <w:rsid w:val="00E36A12"/>
    <w:rsid w:val="00E4057C"/>
    <w:rsid w:val="00E40C10"/>
    <w:rsid w:val="00E40E36"/>
    <w:rsid w:val="00E40EB9"/>
    <w:rsid w:val="00E41225"/>
    <w:rsid w:val="00E437CF"/>
    <w:rsid w:val="00E43FE1"/>
    <w:rsid w:val="00E45D66"/>
    <w:rsid w:val="00E4693B"/>
    <w:rsid w:val="00E5050F"/>
    <w:rsid w:val="00E514A3"/>
    <w:rsid w:val="00E53FC5"/>
    <w:rsid w:val="00E546A3"/>
    <w:rsid w:val="00E54D64"/>
    <w:rsid w:val="00E552E7"/>
    <w:rsid w:val="00E57508"/>
    <w:rsid w:val="00E60312"/>
    <w:rsid w:val="00E60923"/>
    <w:rsid w:val="00E60C9E"/>
    <w:rsid w:val="00E61D08"/>
    <w:rsid w:val="00E62533"/>
    <w:rsid w:val="00E62DA6"/>
    <w:rsid w:val="00E64B57"/>
    <w:rsid w:val="00E67C8F"/>
    <w:rsid w:val="00E705FC"/>
    <w:rsid w:val="00E71C06"/>
    <w:rsid w:val="00E75716"/>
    <w:rsid w:val="00E760F9"/>
    <w:rsid w:val="00E77C46"/>
    <w:rsid w:val="00E815FA"/>
    <w:rsid w:val="00E83749"/>
    <w:rsid w:val="00E85382"/>
    <w:rsid w:val="00E85457"/>
    <w:rsid w:val="00E86050"/>
    <w:rsid w:val="00E86C63"/>
    <w:rsid w:val="00E8706D"/>
    <w:rsid w:val="00E87183"/>
    <w:rsid w:val="00E87547"/>
    <w:rsid w:val="00E911EF"/>
    <w:rsid w:val="00E91ABD"/>
    <w:rsid w:val="00E9240F"/>
    <w:rsid w:val="00E94A8F"/>
    <w:rsid w:val="00E96E47"/>
    <w:rsid w:val="00E97093"/>
    <w:rsid w:val="00EA08F0"/>
    <w:rsid w:val="00EA1F1D"/>
    <w:rsid w:val="00EA2410"/>
    <w:rsid w:val="00EA2D8A"/>
    <w:rsid w:val="00EA5044"/>
    <w:rsid w:val="00EA6A1D"/>
    <w:rsid w:val="00EA6FA0"/>
    <w:rsid w:val="00EA7255"/>
    <w:rsid w:val="00EB1260"/>
    <w:rsid w:val="00EB2BA1"/>
    <w:rsid w:val="00EB2E9A"/>
    <w:rsid w:val="00EB3081"/>
    <w:rsid w:val="00EB349F"/>
    <w:rsid w:val="00EB3588"/>
    <w:rsid w:val="00EB434C"/>
    <w:rsid w:val="00EB5655"/>
    <w:rsid w:val="00EB5AFC"/>
    <w:rsid w:val="00EB67E0"/>
    <w:rsid w:val="00EC005F"/>
    <w:rsid w:val="00EC0932"/>
    <w:rsid w:val="00EC190B"/>
    <w:rsid w:val="00EC4EB3"/>
    <w:rsid w:val="00EC55D5"/>
    <w:rsid w:val="00ED27DB"/>
    <w:rsid w:val="00ED3662"/>
    <w:rsid w:val="00ED3C7C"/>
    <w:rsid w:val="00ED45F1"/>
    <w:rsid w:val="00ED571D"/>
    <w:rsid w:val="00ED7D1A"/>
    <w:rsid w:val="00ED7E20"/>
    <w:rsid w:val="00EE095D"/>
    <w:rsid w:val="00EE1001"/>
    <w:rsid w:val="00EE2749"/>
    <w:rsid w:val="00EE27B4"/>
    <w:rsid w:val="00EE5C81"/>
    <w:rsid w:val="00EE78EF"/>
    <w:rsid w:val="00EE7C34"/>
    <w:rsid w:val="00EF0502"/>
    <w:rsid w:val="00EF19D4"/>
    <w:rsid w:val="00EF26A2"/>
    <w:rsid w:val="00EF4400"/>
    <w:rsid w:val="00EF4DC3"/>
    <w:rsid w:val="00EF6C38"/>
    <w:rsid w:val="00F015DD"/>
    <w:rsid w:val="00F02E7C"/>
    <w:rsid w:val="00F06EFB"/>
    <w:rsid w:val="00F07350"/>
    <w:rsid w:val="00F0752B"/>
    <w:rsid w:val="00F10699"/>
    <w:rsid w:val="00F118E2"/>
    <w:rsid w:val="00F12655"/>
    <w:rsid w:val="00F127D9"/>
    <w:rsid w:val="00F13B43"/>
    <w:rsid w:val="00F1466E"/>
    <w:rsid w:val="00F14D88"/>
    <w:rsid w:val="00F158CB"/>
    <w:rsid w:val="00F15A89"/>
    <w:rsid w:val="00F16452"/>
    <w:rsid w:val="00F16A7E"/>
    <w:rsid w:val="00F201F5"/>
    <w:rsid w:val="00F211AF"/>
    <w:rsid w:val="00F24261"/>
    <w:rsid w:val="00F2618F"/>
    <w:rsid w:val="00F27709"/>
    <w:rsid w:val="00F27D81"/>
    <w:rsid w:val="00F302C5"/>
    <w:rsid w:val="00F30566"/>
    <w:rsid w:val="00F30A64"/>
    <w:rsid w:val="00F31715"/>
    <w:rsid w:val="00F3185E"/>
    <w:rsid w:val="00F32690"/>
    <w:rsid w:val="00F339C3"/>
    <w:rsid w:val="00F3458D"/>
    <w:rsid w:val="00F34900"/>
    <w:rsid w:val="00F36276"/>
    <w:rsid w:val="00F363A8"/>
    <w:rsid w:val="00F371DA"/>
    <w:rsid w:val="00F40210"/>
    <w:rsid w:val="00F4053C"/>
    <w:rsid w:val="00F40A97"/>
    <w:rsid w:val="00F43531"/>
    <w:rsid w:val="00F439CB"/>
    <w:rsid w:val="00F46D29"/>
    <w:rsid w:val="00F475C9"/>
    <w:rsid w:val="00F47CF2"/>
    <w:rsid w:val="00F506F4"/>
    <w:rsid w:val="00F50B76"/>
    <w:rsid w:val="00F50D56"/>
    <w:rsid w:val="00F52BFB"/>
    <w:rsid w:val="00F54AB2"/>
    <w:rsid w:val="00F5549E"/>
    <w:rsid w:val="00F55FE7"/>
    <w:rsid w:val="00F56AC7"/>
    <w:rsid w:val="00F56CEB"/>
    <w:rsid w:val="00F57967"/>
    <w:rsid w:val="00F57F07"/>
    <w:rsid w:val="00F6054E"/>
    <w:rsid w:val="00F6225E"/>
    <w:rsid w:val="00F62BB2"/>
    <w:rsid w:val="00F65336"/>
    <w:rsid w:val="00F6593C"/>
    <w:rsid w:val="00F66085"/>
    <w:rsid w:val="00F66349"/>
    <w:rsid w:val="00F66EE7"/>
    <w:rsid w:val="00F6771C"/>
    <w:rsid w:val="00F679E2"/>
    <w:rsid w:val="00F70C73"/>
    <w:rsid w:val="00F736FF"/>
    <w:rsid w:val="00F74254"/>
    <w:rsid w:val="00F76DFB"/>
    <w:rsid w:val="00F77B90"/>
    <w:rsid w:val="00F810D3"/>
    <w:rsid w:val="00F822D7"/>
    <w:rsid w:val="00F82F1F"/>
    <w:rsid w:val="00F83EB4"/>
    <w:rsid w:val="00F8438B"/>
    <w:rsid w:val="00F85C48"/>
    <w:rsid w:val="00F86A38"/>
    <w:rsid w:val="00F86C54"/>
    <w:rsid w:val="00F903C0"/>
    <w:rsid w:val="00F90BAA"/>
    <w:rsid w:val="00F90BDB"/>
    <w:rsid w:val="00F92233"/>
    <w:rsid w:val="00F9437B"/>
    <w:rsid w:val="00F949CC"/>
    <w:rsid w:val="00F94F30"/>
    <w:rsid w:val="00F95DC6"/>
    <w:rsid w:val="00F95F19"/>
    <w:rsid w:val="00F968CA"/>
    <w:rsid w:val="00FA0B0E"/>
    <w:rsid w:val="00FA1863"/>
    <w:rsid w:val="00FA201A"/>
    <w:rsid w:val="00FA21DC"/>
    <w:rsid w:val="00FA23DE"/>
    <w:rsid w:val="00FA25CC"/>
    <w:rsid w:val="00FA2F13"/>
    <w:rsid w:val="00FA347D"/>
    <w:rsid w:val="00FA409D"/>
    <w:rsid w:val="00FA6656"/>
    <w:rsid w:val="00FA699A"/>
    <w:rsid w:val="00FA7BD3"/>
    <w:rsid w:val="00FA7CE4"/>
    <w:rsid w:val="00FB094C"/>
    <w:rsid w:val="00FB0A8C"/>
    <w:rsid w:val="00FB1F17"/>
    <w:rsid w:val="00FB2A39"/>
    <w:rsid w:val="00FB3389"/>
    <w:rsid w:val="00FB3A74"/>
    <w:rsid w:val="00FB4AEB"/>
    <w:rsid w:val="00FB4D18"/>
    <w:rsid w:val="00FB5CA6"/>
    <w:rsid w:val="00FB5D04"/>
    <w:rsid w:val="00FB60AE"/>
    <w:rsid w:val="00FB657B"/>
    <w:rsid w:val="00FB6DB0"/>
    <w:rsid w:val="00FB6F60"/>
    <w:rsid w:val="00FB6FBA"/>
    <w:rsid w:val="00FB7815"/>
    <w:rsid w:val="00FC368B"/>
    <w:rsid w:val="00FC3B08"/>
    <w:rsid w:val="00FC45EE"/>
    <w:rsid w:val="00FC4816"/>
    <w:rsid w:val="00FC49E6"/>
    <w:rsid w:val="00FC4BDC"/>
    <w:rsid w:val="00FC67C9"/>
    <w:rsid w:val="00FC6CB6"/>
    <w:rsid w:val="00FC6DFD"/>
    <w:rsid w:val="00FC6EB9"/>
    <w:rsid w:val="00FD1B20"/>
    <w:rsid w:val="00FD1B44"/>
    <w:rsid w:val="00FD34C3"/>
    <w:rsid w:val="00FD5599"/>
    <w:rsid w:val="00FD6661"/>
    <w:rsid w:val="00FD718B"/>
    <w:rsid w:val="00FE4942"/>
    <w:rsid w:val="00FE4F99"/>
    <w:rsid w:val="00FE52DE"/>
    <w:rsid w:val="00FE7531"/>
    <w:rsid w:val="00FE7BB5"/>
    <w:rsid w:val="00FE7FF1"/>
    <w:rsid w:val="00FF0273"/>
    <w:rsid w:val="00FF0C62"/>
    <w:rsid w:val="00FF0E38"/>
    <w:rsid w:val="00FF1B57"/>
    <w:rsid w:val="00FF2054"/>
    <w:rsid w:val="00FF274A"/>
    <w:rsid w:val="00FF27FC"/>
    <w:rsid w:val="00FF2DCE"/>
    <w:rsid w:val="00FF3458"/>
    <w:rsid w:val="00FF4077"/>
    <w:rsid w:val="00FF4635"/>
    <w:rsid w:val="00FF51BC"/>
    <w:rsid w:val="00FF62EE"/>
    <w:rsid w:val="00FF64CE"/>
    <w:rsid w:val="00FF73C7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C3D4"/>
  <w15:chartTrackingRefBased/>
  <w15:docId w15:val="{53CED042-6F82-47DD-AC29-138638C2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301"/>
  </w:style>
  <w:style w:type="paragraph" w:styleId="Fuzeile">
    <w:name w:val="footer"/>
    <w:basedOn w:val="Standard"/>
    <w:link w:val="FuzeileZchn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301"/>
  </w:style>
  <w:style w:type="paragraph" w:customStyle="1" w:styleId="IOPHeader">
    <w:name w:val="IOPHeader"/>
    <w:basedOn w:val="Kopfzeile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Standard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KopfzeileZchn"/>
    <w:link w:val="IOPHeader"/>
    <w:rsid w:val="00654D1E"/>
  </w:style>
  <w:style w:type="paragraph" w:customStyle="1" w:styleId="IOPAuthor">
    <w:name w:val="IOPAuthor"/>
    <w:basedOn w:val="Standard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/>
      <w:b w:val="0"/>
      <w:sz w:val="18"/>
      <w:szCs w:val="18"/>
    </w:rPr>
  </w:style>
  <w:style w:type="character" w:customStyle="1" w:styleId="IOPAuthorChar">
    <w:name w:val="IOPAuthor Char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="Calibri" w:hAnsi="Calibri"/>
      <w:b/>
      <w:sz w:val="22"/>
    </w:rPr>
  </w:style>
  <w:style w:type="character" w:customStyle="1" w:styleId="IOPAffChar">
    <w:name w:val="IOPAff 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Standard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line="259" w:lineRule="auto"/>
      <w:ind w:left="284" w:hanging="284"/>
    </w:pPr>
    <w:rPr>
      <w:rFonts w:ascii="Times New Roman" w:hAnsi="Times New Roman"/>
      <w:noProof/>
      <w:sz w:val="18"/>
      <w:szCs w:val="22"/>
      <w:lang w:val="en-GB" w:eastAsia="en-US"/>
    </w:rPr>
  </w:style>
  <w:style w:type="character" w:customStyle="1" w:styleId="IOPH3Char">
    <w:name w:val="IOPH3 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link w:val="IOPRefs"/>
    <w:rsid w:val="00E86050"/>
    <w:rPr>
      <w:rFonts w:ascii="Times New Roman" w:hAnsi="Times New Roman"/>
      <w:noProof/>
      <w:sz w:val="18"/>
    </w:rPr>
  </w:style>
  <w:style w:type="character" w:styleId="Platzhaltertext">
    <w:name w:val="Placeholder Text"/>
    <w:basedOn w:val="Absatz-Standardschriftart"/>
    <w:uiPriority w:val="99"/>
    <w:semiHidden/>
    <w:rsid w:val="001A76BB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F903C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903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33D38"/>
    <w:rPr>
      <w:color w:val="954F72" w:themeColor="followedHyperlink"/>
      <w:u w:val="single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</w:rPr>
  </w:style>
  <w:style w:type="paragraph" w:customStyle="1" w:styleId="preflight-description">
    <w:name w:val="preflight-description"/>
    <w:pPr>
      <w:spacing w:before="60" w:after="60"/>
    </w:pPr>
    <w:rPr>
      <w:color w:val="000000"/>
    </w:rPr>
  </w:style>
  <w:style w:type="paragraph" w:customStyle="1" w:styleId="preflight-link">
    <w:name w:val="preflight-link"/>
    <w:pPr>
      <w:spacing w:before="60" w:after="60"/>
    </w:pPr>
    <w:rPr>
      <w:color w:val="0000FF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</w:rPr>
  </w:style>
  <w:style w:type="character" w:styleId="Kommentarzeichen">
    <w:name w:val="annotation reference"/>
    <w:basedOn w:val="Absatz-Standardschriftart"/>
    <w:uiPriority w:val="99"/>
    <w:rsid w:val="000F3DF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0F3DF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F3DF7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1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1330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vlpubs.nist.gov/nistpubs/SpecialPublications/NIST.SP.330-2019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ssdc.gsfc.nasa.gov/planetary/factsheet/earthfac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ssdc.gsfc.nasa.gov/planetary/factsheet/venusfac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nssdc.gsfc.nasa.gov/planetary/factsheet/moonfac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nssdc.gsfc.nasa.gov/planetary/factsheet/sunfac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g\Downloads\IOPP-WordTemplateLar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A4019-C2CA-47F9-957A-7E67E9BD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IOPP-WordTemplateLarge.dotx</Template>
  <TotalTime>0</TotalTime>
  <Pages>2</Pages>
  <Words>1054</Words>
  <Characters>6641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dipl.ing. arch.</vt:lpstr>
      <vt:lpstr/>
    </vt:vector>
  </TitlesOfParts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dipl.ing. arch.</dc:title>
  <dc:subject>Mass Based on its Spatiotemporal Curvature</dc:subject>
  <dc:creator>Ivo Draschkow (ivo@draschkow.de)</dc:creator>
  <cp:lastModifiedBy>Ivo Draschkow</cp:lastModifiedBy>
  <cp:revision>207</cp:revision>
  <cp:lastPrinted>2023-12-20T08:01:00Z</cp:lastPrinted>
  <dcterms:created xsi:type="dcterms:W3CDTF">2023-03-08T07:51:00Z</dcterms:created>
  <dcterms:modified xsi:type="dcterms:W3CDTF">2023-12-20T08:16:00Z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flight-id">
    <vt:lpwstr>6a73af44-e4f9-47a7-aafa-c7f4a8068cb4_230303_Inertial.Mass_IDRA.docx</vt:lpwstr>
  </property>
</Properties>
</file>